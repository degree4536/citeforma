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A74D" w14:textId="77777777" w:rsidR="0054015B" w:rsidRPr="00A81977" w:rsidRDefault="0054015B" w:rsidP="00A81977">
      <w:pPr>
        <w:spacing w:line="240" w:lineRule="auto"/>
        <w:jc w:val="center"/>
        <w:rPr>
          <w:sz w:val="4"/>
          <w:szCs w:val="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44"/>
      </w:tblGrid>
      <w:tr w:rsidR="00241A9C" w:rsidRPr="00E10900" w14:paraId="071575A4" w14:textId="77777777" w:rsidTr="00352E05">
        <w:tc>
          <w:tcPr>
            <w:tcW w:w="8644" w:type="dxa"/>
            <w:shd w:val="clear" w:color="auto" w:fill="auto"/>
          </w:tcPr>
          <w:p w14:paraId="1930FAE2" w14:textId="77777777" w:rsidR="00241A9C" w:rsidRPr="00C42586" w:rsidRDefault="00241A9C" w:rsidP="00E10900">
            <w:pPr>
              <w:spacing w:before="60" w:after="60" w:line="240" w:lineRule="auto"/>
              <w:jc w:val="center"/>
              <w:rPr>
                <w:b/>
                <w:smallCaps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tbl>
      <w:tblPr>
        <w:tblStyle w:val="TableGrid1"/>
        <w:tblpPr w:leftFromText="141" w:rightFromText="141" w:vertAnchor="page" w:horzAnchor="margin" w:tblpY="3637"/>
        <w:tblW w:w="900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C42586" w:rsidRPr="00C42586" w14:paraId="430885A1" w14:textId="77777777" w:rsidTr="00C42586">
        <w:trPr>
          <w:trHeight w:val="396"/>
        </w:trPr>
        <w:tc>
          <w:tcPr>
            <w:tcW w:w="1500" w:type="dxa"/>
          </w:tcPr>
          <w:p w14:paraId="4796B9C7" w14:textId="05905956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7C61DE22" w14:textId="4B4034C8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5193AC32" w14:textId="0287D4A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21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2941DF18" w14:textId="14A7B2D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31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5F1868E5" w14:textId="24FCB44E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41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467CF67A" w14:textId="3FF64E5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51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</w:tr>
      <w:tr w:rsidR="00C42586" w:rsidRPr="00C42586" w14:paraId="0627A729" w14:textId="77777777" w:rsidTr="00C42586">
        <w:trPr>
          <w:trHeight w:val="374"/>
        </w:trPr>
        <w:tc>
          <w:tcPr>
            <w:tcW w:w="1500" w:type="dxa"/>
          </w:tcPr>
          <w:p w14:paraId="38FB4D20" w14:textId="004D9F1A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1BCAA416" w14:textId="1D702EC2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12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4805A334" w14:textId="0A291FE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22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1B52D91C" w14:textId="792C09A5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32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545FCB22" w14:textId="7B96AAB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42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7A00A786" w14:textId="06DF866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52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</w:tr>
      <w:tr w:rsidR="00C42586" w:rsidRPr="00C42586" w14:paraId="6CDC3A91" w14:textId="77777777" w:rsidTr="00C42586">
        <w:trPr>
          <w:trHeight w:val="396"/>
        </w:trPr>
        <w:tc>
          <w:tcPr>
            <w:tcW w:w="1500" w:type="dxa"/>
          </w:tcPr>
          <w:p w14:paraId="3A447D87" w14:textId="123928A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70906F45" w14:textId="7057F246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13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700991FD" w14:textId="1C1C9E25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23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3A3294B7" w14:textId="6AE0B6A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33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4180096C" w14:textId="4121B24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43</w:t>
            </w:r>
            <w:r w:rsidR="00C9036F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0" w:type="dxa"/>
          </w:tcPr>
          <w:p w14:paraId="67F63F03" w14:textId="13CE3E0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53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</w:tr>
      <w:tr w:rsidR="00C42586" w:rsidRPr="00C42586" w14:paraId="675B834E" w14:textId="77777777" w:rsidTr="00C42586">
        <w:trPr>
          <w:trHeight w:val="374"/>
        </w:trPr>
        <w:tc>
          <w:tcPr>
            <w:tcW w:w="1500" w:type="dxa"/>
          </w:tcPr>
          <w:p w14:paraId="57BFBCC4" w14:textId="476F8E5C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71B9A136" w14:textId="2E90493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14</w:t>
            </w:r>
            <w:r w:rsidR="00C9036F">
              <w:rPr>
                <w:rFonts w:ascii="Calibri" w:hAnsi="Calibri"/>
                <w:sz w:val="22"/>
              </w:rPr>
              <w:t xml:space="preserve"> C </w:t>
            </w:r>
          </w:p>
        </w:tc>
        <w:tc>
          <w:tcPr>
            <w:tcW w:w="1500" w:type="dxa"/>
          </w:tcPr>
          <w:p w14:paraId="796A980A" w14:textId="3C8CCCC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24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0957A88E" w14:textId="4212390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34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02E9F8E0" w14:textId="1B8071A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44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64FD6012" w14:textId="67295678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54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</w:tr>
      <w:tr w:rsidR="00C42586" w:rsidRPr="00C42586" w14:paraId="17040233" w14:textId="77777777" w:rsidTr="00C42586">
        <w:trPr>
          <w:trHeight w:val="396"/>
        </w:trPr>
        <w:tc>
          <w:tcPr>
            <w:tcW w:w="1500" w:type="dxa"/>
          </w:tcPr>
          <w:p w14:paraId="3CC94657" w14:textId="4DE0DFD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109C4CE1" w14:textId="762FF0F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15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573DFBF9" w14:textId="67759F4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25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7FF86E0C" w14:textId="0682F785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35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78A2C674" w14:textId="63D7416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45</w:t>
            </w:r>
            <w:r w:rsidR="00C9036F">
              <w:rPr>
                <w:rFonts w:ascii="Calibri" w:hAnsi="Calibri"/>
                <w:sz w:val="22"/>
              </w:rPr>
              <w:t xml:space="preserve"> </w:t>
            </w:r>
            <w:r w:rsidR="008B676C">
              <w:rPr>
                <w:rFonts w:ascii="Calibri" w:hAnsi="Calibri"/>
                <w:sz w:val="22"/>
              </w:rPr>
              <w:t>A</w:t>
            </w:r>
          </w:p>
        </w:tc>
        <w:tc>
          <w:tcPr>
            <w:tcW w:w="1500" w:type="dxa"/>
          </w:tcPr>
          <w:p w14:paraId="17A45956" w14:textId="3B2E49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55</w:t>
            </w:r>
            <w:r w:rsidR="00860DA4">
              <w:rPr>
                <w:rFonts w:ascii="Calibri" w:hAnsi="Calibri"/>
                <w:sz w:val="22"/>
              </w:rPr>
              <w:t xml:space="preserve"> D</w:t>
            </w:r>
          </w:p>
        </w:tc>
      </w:tr>
      <w:tr w:rsidR="00C42586" w:rsidRPr="00C42586" w14:paraId="3D5EF06E" w14:textId="77777777" w:rsidTr="00C42586">
        <w:trPr>
          <w:trHeight w:val="374"/>
        </w:trPr>
        <w:tc>
          <w:tcPr>
            <w:tcW w:w="1500" w:type="dxa"/>
          </w:tcPr>
          <w:p w14:paraId="0FD51CB9" w14:textId="7FD9EE96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7DBB8F8A" w14:textId="318B82E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16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1F7E9307" w14:textId="10C1BEC8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26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55DB2A9D" w14:textId="627F9BE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36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53FEB648" w14:textId="29F29AA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46</w:t>
            </w:r>
            <w:r w:rsidR="00C9036F">
              <w:rPr>
                <w:rFonts w:ascii="Calibri" w:hAnsi="Calibri"/>
                <w:sz w:val="22"/>
              </w:rPr>
              <w:t xml:space="preserve"> </w:t>
            </w:r>
            <w:r w:rsidR="00B63306">
              <w:rPr>
                <w:rFonts w:ascii="Calibri" w:hAnsi="Calibri"/>
                <w:sz w:val="22"/>
              </w:rPr>
              <w:t>D</w:t>
            </w:r>
          </w:p>
        </w:tc>
        <w:tc>
          <w:tcPr>
            <w:tcW w:w="1500" w:type="dxa"/>
          </w:tcPr>
          <w:p w14:paraId="6DA3BB8D" w14:textId="1EA67CB5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56</w:t>
            </w:r>
            <w:r w:rsidR="00860DA4">
              <w:rPr>
                <w:rFonts w:ascii="Calibri" w:hAnsi="Calibri"/>
                <w:sz w:val="22"/>
              </w:rPr>
              <w:t xml:space="preserve"> </w:t>
            </w:r>
            <w:r w:rsidR="008B676C">
              <w:rPr>
                <w:rFonts w:ascii="Calibri" w:hAnsi="Calibri"/>
                <w:sz w:val="22"/>
              </w:rPr>
              <w:t>A</w:t>
            </w:r>
          </w:p>
        </w:tc>
      </w:tr>
      <w:tr w:rsidR="00C42586" w:rsidRPr="00C42586" w14:paraId="1AF73DDB" w14:textId="77777777" w:rsidTr="00C42586">
        <w:trPr>
          <w:trHeight w:val="396"/>
        </w:trPr>
        <w:tc>
          <w:tcPr>
            <w:tcW w:w="1500" w:type="dxa"/>
          </w:tcPr>
          <w:p w14:paraId="7E3A8E7D" w14:textId="121E63D4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27794C25" w14:textId="52E12228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17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736AEF4B" w14:textId="4652C7EC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27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686B17DD" w14:textId="4533D692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37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6F7F70CB" w14:textId="1419CF1C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47</w:t>
            </w:r>
            <w:r w:rsidR="00B63306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07171116" w14:textId="06016FC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57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</w:tr>
      <w:tr w:rsidR="00C42586" w:rsidRPr="00C42586" w14:paraId="51249169" w14:textId="77777777" w:rsidTr="00C42586">
        <w:trPr>
          <w:trHeight w:val="396"/>
        </w:trPr>
        <w:tc>
          <w:tcPr>
            <w:tcW w:w="1500" w:type="dxa"/>
          </w:tcPr>
          <w:p w14:paraId="1A0CAB44" w14:textId="1A7A216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731305B9" w14:textId="6279E85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18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3BCF88FC" w14:textId="72CAFB4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28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23C71247" w14:textId="61B7915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38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2714E265" w14:textId="3A7CDD0B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48</w:t>
            </w:r>
            <w:r w:rsidR="00B63306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673E03CC" w14:textId="0D240C44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58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</w:tr>
      <w:tr w:rsidR="00C42586" w:rsidRPr="00C42586" w14:paraId="362D74C0" w14:textId="77777777" w:rsidTr="00C42586">
        <w:trPr>
          <w:trHeight w:val="374"/>
        </w:trPr>
        <w:tc>
          <w:tcPr>
            <w:tcW w:w="1500" w:type="dxa"/>
          </w:tcPr>
          <w:p w14:paraId="02EB3CFE" w14:textId="3633D5F5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</w:t>
            </w:r>
            <w:r w:rsidR="00C9036F">
              <w:rPr>
                <w:rFonts w:ascii="Calibri" w:hAnsi="Calibri"/>
                <w:sz w:val="22"/>
              </w:rPr>
              <w:t xml:space="preserve"> A </w:t>
            </w:r>
          </w:p>
        </w:tc>
        <w:tc>
          <w:tcPr>
            <w:tcW w:w="1500" w:type="dxa"/>
          </w:tcPr>
          <w:p w14:paraId="158F9991" w14:textId="58ECBA1B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19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4103197C" w14:textId="3237059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29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2EF5714E" w14:textId="1811B6EE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39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19088D36" w14:textId="0E89A7D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49</w:t>
            </w:r>
            <w:r w:rsidR="00B63306">
              <w:rPr>
                <w:rFonts w:ascii="Calibri" w:hAnsi="Calibri"/>
                <w:sz w:val="22"/>
              </w:rPr>
              <w:t xml:space="preserve"> </w:t>
            </w:r>
            <w:r w:rsidR="00860DA4">
              <w:rPr>
                <w:rFonts w:ascii="Calibri" w:hAnsi="Calibri"/>
                <w:sz w:val="22"/>
              </w:rPr>
              <w:t>C</w:t>
            </w:r>
          </w:p>
        </w:tc>
        <w:tc>
          <w:tcPr>
            <w:tcW w:w="1500" w:type="dxa"/>
          </w:tcPr>
          <w:p w14:paraId="781E1C37" w14:textId="3BBEF53E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59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</w:tr>
      <w:tr w:rsidR="00C42586" w:rsidRPr="00C42586" w14:paraId="4590A26B" w14:textId="77777777" w:rsidTr="00C42586">
        <w:trPr>
          <w:trHeight w:val="374"/>
        </w:trPr>
        <w:tc>
          <w:tcPr>
            <w:tcW w:w="1500" w:type="dxa"/>
          </w:tcPr>
          <w:p w14:paraId="08E4AC84" w14:textId="13BB9194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47BAF15C" w14:textId="718EF06B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20</w:t>
            </w:r>
            <w:r w:rsidR="00C9036F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69CA331B" w14:textId="0BE0CC0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30</w:t>
            </w:r>
            <w:r w:rsidR="00C9036F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0D17871A" w14:textId="6BC8440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40</w:t>
            </w:r>
            <w:r w:rsidR="00C9036F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5AA6A053" w14:textId="51F799C6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50</w:t>
            </w:r>
            <w:r w:rsidR="00B63306">
              <w:rPr>
                <w:rFonts w:ascii="Calibri" w:hAnsi="Calibri"/>
                <w:sz w:val="22"/>
              </w:rPr>
              <w:t xml:space="preserve"> </w:t>
            </w:r>
            <w:r w:rsidR="00860DA4">
              <w:rPr>
                <w:rFonts w:ascii="Calibri" w:hAnsi="Calibri"/>
                <w:sz w:val="22"/>
              </w:rPr>
              <w:t>D</w:t>
            </w:r>
          </w:p>
        </w:tc>
        <w:tc>
          <w:tcPr>
            <w:tcW w:w="1500" w:type="dxa"/>
          </w:tcPr>
          <w:p w14:paraId="45616C9D" w14:textId="67DA8EA6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60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</w:tr>
    </w:tbl>
    <w:tbl>
      <w:tblPr>
        <w:tblStyle w:val="TableGrid20"/>
        <w:tblpPr w:leftFromText="141" w:rightFromText="141" w:vertAnchor="text" w:horzAnchor="margin" w:tblpXSpec="center" w:tblpY="-314"/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4"/>
      </w:tblGrid>
      <w:tr w:rsidR="007074E1" w:rsidRPr="007074E1" w14:paraId="3C4CB243" w14:textId="77777777" w:rsidTr="007074E1">
        <w:trPr>
          <w:trHeight w:val="116"/>
        </w:trPr>
        <w:tc>
          <w:tcPr>
            <w:tcW w:w="10544" w:type="dxa"/>
          </w:tcPr>
          <w:p w14:paraId="0B07B2A8" w14:textId="209FF0B3" w:rsidR="007074E1" w:rsidRPr="007074E1" w:rsidRDefault="007074E1" w:rsidP="007074E1">
            <w:pPr>
              <w:tabs>
                <w:tab w:val="left" w:pos="7226"/>
              </w:tabs>
              <w:spacing w:after="200" w:line="276" w:lineRule="auto"/>
              <w:jc w:val="left"/>
              <w:rPr>
                <w:rFonts w:ascii="Calibri" w:hAnsi="Calibri" w:cs="Calibri"/>
                <w:bCs/>
                <w:sz w:val="22"/>
              </w:rPr>
            </w:pPr>
            <w:r w:rsidRPr="007074E1">
              <w:rPr>
                <w:rFonts w:ascii="Calibri" w:hAnsi="Calibri"/>
                <w:b/>
                <w:sz w:val="22"/>
              </w:rPr>
              <w:t xml:space="preserve">Módulo: </w:t>
            </w:r>
            <w:r w:rsidR="000205F0" w:rsidRPr="000205F0">
              <w:rPr>
                <w:rFonts w:ascii="Calibri" w:hAnsi="Calibri"/>
                <w:bCs/>
                <w:sz w:val="22"/>
              </w:rPr>
              <w:t>Inglês Técnico</w:t>
            </w:r>
            <w:r w:rsidRPr="007074E1">
              <w:rPr>
                <w:rFonts w:ascii="Calibri" w:hAnsi="Calibri"/>
                <w:b/>
                <w:sz w:val="22"/>
              </w:rPr>
              <w:t xml:space="preserve">                                               </w:t>
            </w:r>
            <w:r w:rsidRPr="007074E1">
              <w:rPr>
                <w:rFonts w:ascii="Calibri" w:hAnsi="Calibri" w:cs="Calibri"/>
                <w:b/>
                <w:bCs/>
                <w:sz w:val="22"/>
                <w:shd w:val="clear" w:color="auto" w:fill="FAFCFE"/>
              </w:rPr>
              <w:t>Formadora</w:t>
            </w:r>
            <w:r w:rsidRPr="007074E1">
              <w:rPr>
                <w:rFonts w:ascii="Calibri" w:hAnsi="Calibri" w:cs="Calibri"/>
                <w:sz w:val="22"/>
                <w:shd w:val="clear" w:color="auto" w:fill="FAFCFE"/>
              </w:rPr>
              <w:t>: Manuela Laranjeira</w:t>
            </w:r>
          </w:p>
          <w:p w14:paraId="415D888F" w14:textId="4C6565FF" w:rsidR="007074E1" w:rsidRPr="007074E1" w:rsidRDefault="007074E1" w:rsidP="007074E1">
            <w:pPr>
              <w:spacing w:after="200" w:line="276" w:lineRule="auto"/>
              <w:jc w:val="left"/>
              <w:rPr>
                <w:rFonts w:ascii="Calibri" w:hAnsi="Calibri"/>
                <w:b/>
                <w:sz w:val="22"/>
              </w:rPr>
            </w:pPr>
            <w:r w:rsidRPr="007074E1">
              <w:rPr>
                <w:rFonts w:ascii="Calibri" w:hAnsi="Calibri" w:cs="Calibri"/>
                <w:b/>
                <w:bCs/>
                <w:sz w:val="22"/>
              </w:rPr>
              <w:t xml:space="preserve">Ação: </w:t>
            </w:r>
            <w:r w:rsidR="000205F0" w:rsidRPr="000205F0">
              <w:rPr>
                <w:rFonts w:ascii="Calibri" w:hAnsi="Calibri" w:cs="Calibri"/>
                <w:sz w:val="22"/>
              </w:rPr>
              <w:t>Técnico especialista em cibersegurança</w:t>
            </w:r>
          </w:p>
        </w:tc>
      </w:tr>
      <w:tr w:rsidR="007074E1" w:rsidRPr="007074E1" w14:paraId="1C9C5ADF" w14:textId="77777777" w:rsidTr="007074E1">
        <w:trPr>
          <w:trHeight w:val="20"/>
        </w:trPr>
        <w:tc>
          <w:tcPr>
            <w:tcW w:w="10544" w:type="dxa"/>
          </w:tcPr>
          <w:p w14:paraId="655F85C9" w14:textId="10C2CB98" w:rsidR="007074E1" w:rsidRPr="007074E1" w:rsidRDefault="007074E1" w:rsidP="007074E1">
            <w:pPr>
              <w:spacing w:after="200" w:line="276" w:lineRule="auto"/>
              <w:jc w:val="left"/>
              <w:rPr>
                <w:rFonts w:ascii="Calibri" w:hAnsi="Calibri"/>
                <w:b/>
                <w:sz w:val="22"/>
              </w:rPr>
            </w:pPr>
            <w:r w:rsidRPr="007074E1">
              <w:rPr>
                <w:rFonts w:ascii="Calibri" w:hAnsi="Calibri"/>
                <w:b/>
                <w:sz w:val="22"/>
              </w:rPr>
              <w:t xml:space="preserve">Formando: </w:t>
            </w:r>
          </w:p>
        </w:tc>
      </w:tr>
    </w:tbl>
    <w:p w14:paraId="58B3C57A" w14:textId="4C6F090E" w:rsidR="00C42586" w:rsidRPr="007074E1" w:rsidRDefault="007074E1" w:rsidP="007074E1">
      <w:pPr>
        <w:spacing w:after="160" w:line="259" w:lineRule="auto"/>
        <w:jc w:val="center"/>
        <w:rPr>
          <w:rFonts w:ascii="Calibri" w:eastAsia="Calibri" w:hAnsi="Calibri" w:cs="Arial"/>
          <w:b/>
          <w:bCs/>
          <w:sz w:val="22"/>
          <w:szCs w:val="22"/>
          <w:lang w:eastAsia="en-US"/>
        </w:rPr>
      </w:pPr>
      <w:r w:rsidRPr="007074E1">
        <w:rPr>
          <w:rFonts w:ascii="Calibri" w:eastAsia="Calibri" w:hAnsi="Calibri" w:cs="Arial"/>
          <w:b/>
          <w:bCs/>
          <w:sz w:val="22"/>
          <w:szCs w:val="22"/>
          <w:lang w:eastAsia="en-US"/>
        </w:rPr>
        <w:t>ENGLISH PLACEMENT TEST</w:t>
      </w:r>
    </w:p>
    <w:p w14:paraId="65410787" w14:textId="77777777" w:rsidR="00C42586" w:rsidRPr="00C42586" w:rsidRDefault="00C42586" w:rsidP="00C42586">
      <w:pPr>
        <w:spacing w:after="160" w:line="259" w:lineRule="auto"/>
        <w:jc w:val="left"/>
        <w:rPr>
          <w:rFonts w:ascii="Calibri" w:eastAsia="Calibri" w:hAnsi="Calibri" w:cs="Arial"/>
          <w:sz w:val="22"/>
          <w:szCs w:val="22"/>
          <w:lang w:val="en-GB" w:eastAsia="en-US"/>
        </w:rPr>
      </w:pPr>
    </w:p>
    <w:tbl>
      <w:tblPr>
        <w:tblStyle w:val="TableGrid1"/>
        <w:tblW w:w="9017" w:type="dxa"/>
        <w:tblLook w:val="04A0" w:firstRow="1" w:lastRow="0" w:firstColumn="1" w:lastColumn="0" w:noHBand="0" w:noVBand="1"/>
      </w:tblPr>
      <w:tblGrid>
        <w:gridCol w:w="1499"/>
        <w:gridCol w:w="1500"/>
        <w:gridCol w:w="1500"/>
        <w:gridCol w:w="1506"/>
        <w:gridCol w:w="1506"/>
        <w:gridCol w:w="1506"/>
      </w:tblGrid>
      <w:tr w:rsidR="00C42586" w:rsidRPr="00C42586" w14:paraId="638A52B2" w14:textId="77777777" w:rsidTr="00C42586">
        <w:trPr>
          <w:trHeight w:val="392"/>
        </w:trPr>
        <w:tc>
          <w:tcPr>
            <w:tcW w:w="1499" w:type="dxa"/>
          </w:tcPr>
          <w:p w14:paraId="0ACAC56D" w14:textId="2666DE9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61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200491FC" w14:textId="452B835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71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6A612A8A" w14:textId="0D6A6BE6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81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6" w:type="dxa"/>
          </w:tcPr>
          <w:p w14:paraId="2CA9E09A" w14:textId="5975BD3A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91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6" w:type="dxa"/>
          </w:tcPr>
          <w:p w14:paraId="0C1A4013" w14:textId="71852C2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101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6618E15B" w14:textId="12BE927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111</w:t>
            </w:r>
            <w:r w:rsidR="00BF325E">
              <w:rPr>
                <w:rFonts w:ascii="Calibri" w:hAnsi="Calibri"/>
                <w:sz w:val="22"/>
              </w:rPr>
              <w:t xml:space="preserve"> A</w:t>
            </w:r>
          </w:p>
        </w:tc>
      </w:tr>
      <w:tr w:rsidR="00C42586" w:rsidRPr="00C42586" w14:paraId="02697CD3" w14:textId="77777777" w:rsidTr="00C42586">
        <w:trPr>
          <w:trHeight w:val="370"/>
        </w:trPr>
        <w:tc>
          <w:tcPr>
            <w:tcW w:w="1499" w:type="dxa"/>
          </w:tcPr>
          <w:p w14:paraId="4C93736B" w14:textId="5D3719B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62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4FBFBA45" w14:textId="234FFBC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72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0959C036" w14:textId="689B980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82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532F949C" w14:textId="5333EF66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92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6364F8F7" w14:textId="0212232B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102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6" w:type="dxa"/>
          </w:tcPr>
          <w:p w14:paraId="33B002D5" w14:textId="02B84B22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112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</w:tr>
      <w:tr w:rsidR="00C42586" w:rsidRPr="00C42586" w14:paraId="3FC96DB0" w14:textId="77777777" w:rsidTr="00C42586">
        <w:trPr>
          <w:trHeight w:val="392"/>
        </w:trPr>
        <w:tc>
          <w:tcPr>
            <w:tcW w:w="1499" w:type="dxa"/>
          </w:tcPr>
          <w:p w14:paraId="23E65D28" w14:textId="519A82D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63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57908B58" w14:textId="7C7A6E5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73</w:t>
            </w:r>
            <w:r w:rsidR="00860DA4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0" w:type="dxa"/>
          </w:tcPr>
          <w:p w14:paraId="5F3E8835" w14:textId="76FF626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83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6" w:type="dxa"/>
          </w:tcPr>
          <w:p w14:paraId="7CFC3FE7" w14:textId="203C866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93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742C7B46" w14:textId="6AB9CFB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103</w:t>
            </w:r>
            <w:r w:rsidR="00BF325E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69821E18" w14:textId="3CD14D7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113</w:t>
            </w:r>
            <w:r w:rsidR="00BF325E">
              <w:rPr>
                <w:rFonts w:ascii="Calibri" w:hAnsi="Calibri"/>
                <w:sz w:val="22"/>
              </w:rPr>
              <w:t xml:space="preserve"> C</w:t>
            </w:r>
          </w:p>
        </w:tc>
      </w:tr>
      <w:tr w:rsidR="00C42586" w:rsidRPr="00C42586" w14:paraId="158D0E74" w14:textId="77777777" w:rsidTr="00C42586">
        <w:trPr>
          <w:trHeight w:val="370"/>
        </w:trPr>
        <w:tc>
          <w:tcPr>
            <w:tcW w:w="1499" w:type="dxa"/>
          </w:tcPr>
          <w:p w14:paraId="2D81D327" w14:textId="298051C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64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688E4D51" w14:textId="60983E2E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74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36390793" w14:textId="2277D60B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84</w:t>
            </w:r>
            <w:r w:rsidR="00860DA4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6" w:type="dxa"/>
          </w:tcPr>
          <w:p w14:paraId="44E46280" w14:textId="7A425F4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94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6" w:type="dxa"/>
          </w:tcPr>
          <w:p w14:paraId="08A3A903" w14:textId="3F94D0DA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104</w:t>
            </w:r>
            <w:r w:rsidR="00BF325E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099789C5" w14:textId="1583CBAE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114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</w:tr>
      <w:tr w:rsidR="00C42586" w:rsidRPr="00C42586" w14:paraId="2321676A" w14:textId="77777777" w:rsidTr="00C42586">
        <w:trPr>
          <w:trHeight w:val="392"/>
        </w:trPr>
        <w:tc>
          <w:tcPr>
            <w:tcW w:w="1499" w:type="dxa"/>
          </w:tcPr>
          <w:p w14:paraId="5F704158" w14:textId="168ECF7E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65</w:t>
            </w:r>
            <w:r w:rsidR="00860DA4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0" w:type="dxa"/>
          </w:tcPr>
          <w:p w14:paraId="7087B890" w14:textId="6290BBB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75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21C06639" w14:textId="4707477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85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6D1E6090" w14:textId="5AE6BAFB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95</w:t>
            </w:r>
            <w:r w:rsidR="00BF325E">
              <w:rPr>
                <w:rFonts w:ascii="Calibri" w:hAnsi="Calibri"/>
                <w:sz w:val="22"/>
              </w:rPr>
              <w:t xml:space="preserve"> </w:t>
            </w:r>
            <w:r w:rsidR="008B676C">
              <w:rPr>
                <w:rFonts w:ascii="Calibri" w:hAnsi="Calibri"/>
                <w:sz w:val="22"/>
              </w:rPr>
              <w:t>B</w:t>
            </w:r>
          </w:p>
        </w:tc>
        <w:tc>
          <w:tcPr>
            <w:tcW w:w="1506" w:type="dxa"/>
          </w:tcPr>
          <w:p w14:paraId="416B5592" w14:textId="379FB63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105</w:t>
            </w:r>
            <w:r w:rsidR="00BF325E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4DBE9330" w14:textId="63D1966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115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</w:tr>
      <w:tr w:rsidR="00C42586" w:rsidRPr="00C42586" w14:paraId="0C918462" w14:textId="77777777" w:rsidTr="00C42586">
        <w:trPr>
          <w:trHeight w:val="370"/>
        </w:trPr>
        <w:tc>
          <w:tcPr>
            <w:tcW w:w="1499" w:type="dxa"/>
          </w:tcPr>
          <w:p w14:paraId="53891237" w14:textId="3B30F5F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66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4C8CB779" w14:textId="1F725E15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76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4D678196" w14:textId="00592668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86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16E32F29" w14:textId="661170B2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96</w:t>
            </w:r>
            <w:r w:rsidR="00BF325E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6" w:type="dxa"/>
          </w:tcPr>
          <w:p w14:paraId="2494FF4E" w14:textId="72AD4ED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106</w:t>
            </w:r>
            <w:r w:rsidR="00BF325E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6" w:type="dxa"/>
          </w:tcPr>
          <w:p w14:paraId="03130AC9" w14:textId="0B717D6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116</w:t>
            </w:r>
            <w:r w:rsidR="00BF325E">
              <w:rPr>
                <w:rFonts w:ascii="Calibri" w:hAnsi="Calibri"/>
                <w:sz w:val="22"/>
              </w:rPr>
              <w:t xml:space="preserve"> A</w:t>
            </w:r>
          </w:p>
        </w:tc>
      </w:tr>
      <w:tr w:rsidR="00C42586" w:rsidRPr="00C42586" w14:paraId="67F31774" w14:textId="77777777" w:rsidTr="00C42586">
        <w:trPr>
          <w:trHeight w:val="392"/>
        </w:trPr>
        <w:tc>
          <w:tcPr>
            <w:tcW w:w="1499" w:type="dxa"/>
          </w:tcPr>
          <w:p w14:paraId="45906265" w14:textId="4D67CCD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67</w:t>
            </w:r>
            <w:r w:rsidR="00860DA4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0" w:type="dxa"/>
          </w:tcPr>
          <w:p w14:paraId="4F1B8F67" w14:textId="0C12424B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77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6F594159" w14:textId="17379C8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87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4E2CF8DB" w14:textId="6F44250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97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2E53B769" w14:textId="40AFC49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107</w:t>
            </w:r>
            <w:r w:rsidR="00BF325E">
              <w:rPr>
                <w:rFonts w:ascii="Calibri" w:hAnsi="Calibri"/>
                <w:sz w:val="22"/>
              </w:rPr>
              <w:t xml:space="preserve"> </w:t>
            </w:r>
            <w:r w:rsidR="008B676C">
              <w:rPr>
                <w:rFonts w:ascii="Calibri" w:hAnsi="Calibri"/>
                <w:sz w:val="22"/>
              </w:rPr>
              <w:t>C</w:t>
            </w:r>
          </w:p>
        </w:tc>
        <w:tc>
          <w:tcPr>
            <w:tcW w:w="1506" w:type="dxa"/>
          </w:tcPr>
          <w:p w14:paraId="5CB0066B" w14:textId="143D1AB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117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</w:tr>
      <w:tr w:rsidR="00C42586" w:rsidRPr="00C42586" w14:paraId="4E2C58C9" w14:textId="77777777" w:rsidTr="00C42586">
        <w:trPr>
          <w:trHeight w:val="392"/>
        </w:trPr>
        <w:tc>
          <w:tcPr>
            <w:tcW w:w="1499" w:type="dxa"/>
          </w:tcPr>
          <w:p w14:paraId="73D79C26" w14:textId="1F8E771C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68</w:t>
            </w:r>
            <w:r w:rsidR="00860DA4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0" w:type="dxa"/>
          </w:tcPr>
          <w:p w14:paraId="318E43EF" w14:textId="504831C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78</w:t>
            </w:r>
            <w:r w:rsidR="00860DA4">
              <w:rPr>
                <w:rFonts w:ascii="Calibri" w:hAnsi="Calibri"/>
                <w:sz w:val="22"/>
              </w:rPr>
              <w:t xml:space="preserve"> </w:t>
            </w:r>
            <w:r w:rsidR="008B676C">
              <w:rPr>
                <w:rFonts w:ascii="Calibri" w:hAnsi="Calibri"/>
                <w:sz w:val="22"/>
              </w:rPr>
              <w:t>D</w:t>
            </w:r>
          </w:p>
        </w:tc>
        <w:tc>
          <w:tcPr>
            <w:tcW w:w="1500" w:type="dxa"/>
          </w:tcPr>
          <w:p w14:paraId="39D0F17B" w14:textId="2A295468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88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6" w:type="dxa"/>
          </w:tcPr>
          <w:p w14:paraId="1FCCC45E" w14:textId="633E797E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98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0D9604F8" w14:textId="611D6083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108</w:t>
            </w:r>
            <w:r w:rsidR="00BF325E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6" w:type="dxa"/>
          </w:tcPr>
          <w:p w14:paraId="4F49681F" w14:textId="2F2318F4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118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</w:tr>
      <w:tr w:rsidR="00C42586" w:rsidRPr="00C42586" w14:paraId="56F67277" w14:textId="77777777" w:rsidTr="00C42586">
        <w:trPr>
          <w:trHeight w:val="370"/>
        </w:trPr>
        <w:tc>
          <w:tcPr>
            <w:tcW w:w="1499" w:type="dxa"/>
          </w:tcPr>
          <w:p w14:paraId="1656E399" w14:textId="528BA24F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69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1E66307D" w14:textId="77FDCA9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79</w:t>
            </w:r>
            <w:r w:rsidR="00860DA4">
              <w:rPr>
                <w:rFonts w:ascii="Calibri" w:hAnsi="Calibri"/>
                <w:sz w:val="22"/>
              </w:rPr>
              <w:t xml:space="preserve"> A</w:t>
            </w:r>
          </w:p>
        </w:tc>
        <w:tc>
          <w:tcPr>
            <w:tcW w:w="1500" w:type="dxa"/>
          </w:tcPr>
          <w:p w14:paraId="515EDEF6" w14:textId="041F911A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89</w:t>
            </w:r>
            <w:r w:rsidR="00860DA4">
              <w:rPr>
                <w:rFonts w:ascii="Calibri" w:hAnsi="Calibri"/>
                <w:sz w:val="22"/>
              </w:rPr>
              <w:t xml:space="preserve"> </w:t>
            </w:r>
            <w:r w:rsidR="00BF325E">
              <w:rPr>
                <w:rFonts w:ascii="Calibri" w:hAnsi="Calibri"/>
                <w:sz w:val="22"/>
              </w:rPr>
              <w:t>B</w:t>
            </w:r>
          </w:p>
        </w:tc>
        <w:tc>
          <w:tcPr>
            <w:tcW w:w="1506" w:type="dxa"/>
          </w:tcPr>
          <w:p w14:paraId="3F9C5C02" w14:textId="7DE7075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99</w:t>
            </w:r>
            <w:r w:rsidR="00BF325E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6C828DFE" w14:textId="5B835572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109</w:t>
            </w:r>
            <w:r w:rsidR="00BF325E">
              <w:rPr>
                <w:rFonts w:ascii="Calibri" w:hAnsi="Calibri"/>
                <w:sz w:val="22"/>
              </w:rPr>
              <w:t xml:space="preserve"> C</w:t>
            </w:r>
          </w:p>
        </w:tc>
        <w:tc>
          <w:tcPr>
            <w:tcW w:w="1506" w:type="dxa"/>
          </w:tcPr>
          <w:p w14:paraId="678E3E3C" w14:textId="20C4CC05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119</w:t>
            </w:r>
            <w:r w:rsidR="00BF325E">
              <w:rPr>
                <w:rFonts w:ascii="Calibri" w:hAnsi="Calibri"/>
                <w:sz w:val="22"/>
              </w:rPr>
              <w:t xml:space="preserve"> C</w:t>
            </w:r>
          </w:p>
        </w:tc>
      </w:tr>
      <w:tr w:rsidR="00C42586" w:rsidRPr="00C42586" w14:paraId="7290F179" w14:textId="77777777" w:rsidTr="00C42586">
        <w:trPr>
          <w:trHeight w:val="370"/>
        </w:trPr>
        <w:tc>
          <w:tcPr>
            <w:tcW w:w="1499" w:type="dxa"/>
          </w:tcPr>
          <w:p w14:paraId="479223EF" w14:textId="4412EDA4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70</w:t>
            </w:r>
            <w:r w:rsidR="00860DA4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0" w:type="dxa"/>
          </w:tcPr>
          <w:p w14:paraId="4C796675" w14:textId="60B81299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80</w:t>
            </w:r>
            <w:r w:rsidR="00860DA4">
              <w:rPr>
                <w:rFonts w:ascii="Calibri" w:hAnsi="Calibri"/>
                <w:sz w:val="22"/>
              </w:rPr>
              <w:t xml:space="preserve"> D</w:t>
            </w:r>
          </w:p>
        </w:tc>
        <w:tc>
          <w:tcPr>
            <w:tcW w:w="1500" w:type="dxa"/>
          </w:tcPr>
          <w:p w14:paraId="685C8027" w14:textId="1F109241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90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3FAD365A" w14:textId="2C1CB11D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100</w:t>
            </w:r>
            <w:r w:rsidR="00BF325E">
              <w:rPr>
                <w:rFonts w:ascii="Calibri" w:hAnsi="Calibri"/>
                <w:sz w:val="22"/>
              </w:rPr>
              <w:t xml:space="preserve"> </w:t>
            </w:r>
            <w:r w:rsidR="008B676C">
              <w:rPr>
                <w:rFonts w:ascii="Calibri" w:hAnsi="Calibri"/>
                <w:sz w:val="22"/>
              </w:rPr>
              <w:t>D</w:t>
            </w:r>
          </w:p>
        </w:tc>
        <w:tc>
          <w:tcPr>
            <w:tcW w:w="1506" w:type="dxa"/>
          </w:tcPr>
          <w:p w14:paraId="730B00E5" w14:textId="23D5E230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110</w:t>
            </w:r>
            <w:r w:rsidR="00BF325E">
              <w:rPr>
                <w:rFonts w:ascii="Calibri" w:hAnsi="Calibri"/>
                <w:sz w:val="22"/>
              </w:rPr>
              <w:t xml:space="preserve"> B</w:t>
            </w:r>
          </w:p>
        </w:tc>
        <w:tc>
          <w:tcPr>
            <w:tcW w:w="1506" w:type="dxa"/>
          </w:tcPr>
          <w:p w14:paraId="082E481B" w14:textId="289171E2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120</w:t>
            </w:r>
            <w:r w:rsidR="00BF325E">
              <w:rPr>
                <w:rFonts w:ascii="Calibri" w:hAnsi="Calibri"/>
                <w:sz w:val="22"/>
              </w:rPr>
              <w:t xml:space="preserve"> A</w:t>
            </w:r>
          </w:p>
        </w:tc>
      </w:tr>
    </w:tbl>
    <w:p w14:paraId="5D4EB745" w14:textId="77777777" w:rsidR="00D7358A" w:rsidRPr="00A221AF" w:rsidRDefault="00D7358A" w:rsidP="006F5EAE">
      <w:pPr>
        <w:spacing w:after="60" w:line="240" w:lineRule="auto"/>
        <w:jc w:val="center"/>
      </w:pPr>
    </w:p>
    <w:sectPr w:rsidR="00D7358A" w:rsidRPr="00A221AF" w:rsidSect="00241A9C">
      <w:headerReference w:type="default" r:id="rId7"/>
      <w:footerReference w:type="even" r:id="rId8"/>
      <w:footerReference w:type="default" r:id="rId9"/>
      <w:pgSz w:w="11906" w:h="16838"/>
      <w:pgMar w:top="1110" w:right="1701" w:bottom="107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533C" w14:textId="77777777" w:rsidR="002A1BEC" w:rsidRDefault="002A1BEC">
      <w:r>
        <w:separator/>
      </w:r>
    </w:p>
  </w:endnote>
  <w:endnote w:type="continuationSeparator" w:id="0">
    <w:p w14:paraId="31E0310B" w14:textId="77777777" w:rsidR="002A1BEC" w:rsidRDefault="002A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56B9" w14:textId="77777777" w:rsidR="00707510" w:rsidRDefault="00707510" w:rsidP="002561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BDF95" w14:textId="77777777" w:rsidR="00707510" w:rsidRPr="00352E05" w:rsidRDefault="00352E05">
    <w:pPr>
      <w:pStyle w:val="Footer"/>
      <w:rPr>
        <w:sz w:val="12"/>
      </w:rPr>
    </w:pPr>
    <w:r>
      <w:rPr>
        <w:sz w:val="12"/>
      </w:rPr>
      <w:t>Processado por computador - ©humantrain em 2016-01-12 19:10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53" w:type="dxa"/>
      <w:tblInd w:w="-1080" w:type="dxa"/>
      <w:tblLook w:val="04A0" w:firstRow="1" w:lastRow="0" w:firstColumn="1" w:lastColumn="0" w:noHBand="0" w:noVBand="1"/>
    </w:tblPr>
    <w:tblGrid>
      <w:gridCol w:w="11253"/>
    </w:tblGrid>
    <w:tr w:rsidR="00707510" w:rsidRPr="003A2012" w14:paraId="5552782C" w14:textId="77777777" w:rsidTr="003A2012">
      <w:tc>
        <w:tcPr>
          <w:tcW w:w="11253" w:type="dxa"/>
          <w:tcBorders>
            <w:tl2br w:val="nil"/>
            <w:tr2bl w:val="nil"/>
          </w:tcBorders>
          <w:shd w:val="clear" w:color="auto" w:fill="auto"/>
        </w:tcPr>
        <w:p w14:paraId="3221CA16" w14:textId="0560663C" w:rsidR="00707510" w:rsidRPr="00C42586" w:rsidRDefault="00C42586" w:rsidP="003A2012">
          <w:pPr>
            <w:spacing w:before="60" w:after="60"/>
            <w:ind w:left="-1080" w:right="-1396"/>
            <w:jc w:val="center"/>
            <w:rPr>
              <w:b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42586">
            <w:rPr>
              <w:b/>
              <w:smallCap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35AFC81C" wp14:editId="4DF9DB57">
                <wp:extent cx="4617720" cy="350520"/>
                <wp:effectExtent l="0" t="0" r="0" b="0"/>
                <wp:docPr id="2" name="Picture 2" descr="te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77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7D91A15" w14:textId="77777777" w:rsidR="00707510" w:rsidRPr="00352E05" w:rsidRDefault="00707510" w:rsidP="006F5EAE">
    <w:pPr>
      <w:pStyle w:val="Footer"/>
      <w:jc w:val="left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C062" w14:textId="77777777" w:rsidR="002A1BEC" w:rsidRDefault="002A1BEC">
      <w:r>
        <w:separator/>
      </w:r>
    </w:p>
  </w:footnote>
  <w:footnote w:type="continuationSeparator" w:id="0">
    <w:p w14:paraId="509F1B3F" w14:textId="77777777" w:rsidR="002A1BEC" w:rsidRDefault="002A1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8" w:type="pct"/>
      <w:tblLook w:val="01E0" w:firstRow="1" w:lastRow="1" w:firstColumn="1" w:lastColumn="1" w:noHBand="0" w:noVBand="0"/>
    </w:tblPr>
    <w:tblGrid>
      <w:gridCol w:w="4298"/>
      <w:gridCol w:w="4135"/>
    </w:tblGrid>
    <w:tr w:rsidR="00707510" w14:paraId="5412D74F" w14:textId="77777777">
      <w:tc>
        <w:tcPr>
          <w:tcW w:w="4428" w:type="dxa"/>
        </w:tcPr>
        <w:p w14:paraId="65256905" w14:textId="77777777" w:rsidR="00707510" w:rsidRPr="002F2942" w:rsidRDefault="00707510" w:rsidP="0025615E">
          <w:pPr>
            <w:spacing w:line="240" w:lineRule="auto"/>
          </w:pPr>
        </w:p>
      </w:tc>
      <w:tc>
        <w:tcPr>
          <w:tcW w:w="4219" w:type="dxa"/>
        </w:tcPr>
        <w:p w14:paraId="673AC134" w14:textId="4E1106CB" w:rsidR="00707510" w:rsidRDefault="00C42586" w:rsidP="002F2942">
          <w:pPr>
            <w:spacing w:line="240" w:lineRule="auto"/>
            <w:jc w:val="right"/>
            <w:rPr>
              <w:szCs w:val="16"/>
            </w:rPr>
          </w:pPr>
          <w:r>
            <w:rPr>
              <w:noProof/>
              <w:szCs w:val="16"/>
            </w:rPr>
            <w:drawing>
              <wp:inline distT="0" distB="0" distL="0" distR="0" wp14:anchorId="65B040B8" wp14:editId="50F47A9F">
                <wp:extent cx="807720" cy="220980"/>
                <wp:effectExtent l="0" t="0" r="0" b="0"/>
                <wp:docPr id="1" name="Picture 1" descr="te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DACF5B" w14:textId="77777777" w:rsidR="00707510" w:rsidRDefault="00707510" w:rsidP="002F2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F48D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AA87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120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927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B01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7A8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98A3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A06C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B46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B67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5"/>
    <w:rsid w:val="000007E4"/>
    <w:rsid w:val="00016F24"/>
    <w:rsid w:val="000205F0"/>
    <w:rsid w:val="000436E0"/>
    <w:rsid w:val="0006582E"/>
    <w:rsid w:val="000727A8"/>
    <w:rsid w:val="00073BE9"/>
    <w:rsid w:val="00074844"/>
    <w:rsid w:val="0009267E"/>
    <w:rsid w:val="00092C20"/>
    <w:rsid w:val="000969DE"/>
    <w:rsid w:val="000B50C9"/>
    <w:rsid w:val="0010003B"/>
    <w:rsid w:val="00105CE9"/>
    <w:rsid w:val="001247E9"/>
    <w:rsid w:val="00136152"/>
    <w:rsid w:val="0015676C"/>
    <w:rsid w:val="00156E8C"/>
    <w:rsid w:val="00157B48"/>
    <w:rsid w:val="0019493E"/>
    <w:rsid w:val="001B7B78"/>
    <w:rsid w:val="001D1D0A"/>
    <w:rsid w:val="001E39C7"/>
    <w:rsid w:val="002245D2"/>
    <w:rsid w:val="00241A9C"/>
    <w:rsid w:val="0025615E"/>
    <w:rsid w:val="00262203"/>
    <w:rsid w:val="0026657D"/>
    <w:rsid w:val="002A1BEC"/>
    <w:rsid w:val="002B4BBE"/>
    <w:rsid w:val="002F2942"/>
    <w:rsid w:val="002F444C"/>
    <w:rsid w:val="00301252"/>
    <w:rsid w:val="003033CD"/>
    <w:rsid w:val="003064BF"/>
    <w:rsid w:val="00352E05"/>
    <w:rsid w:val="0035303E"/>
    <w:rsid w:val="00372EE9"/>
    <w:rsid w:val="003904C5"/>
    <w:rsid w:val="00390DCA"/>
    <w:rsid w:val="003A2012"/>
    <w:rsid w:val="003D6059"/>
    <w:rsid w:val="003D66A9"/>
    <w:rsid w:val="003E4FA7"/>
    <w:rsid w:val="004023AA"/>
    <w:rsid w:val="00404CA7"/>
    <w:rsid w:val="0043296E"/>
    <w:rsid w:val="00453DA0"/>
    <w:rsid w:val="00463EC8"/>
    <w:rsid w:val="004A2FEF"/>
    <w:rsid w:val="004B1627"/>
    <w:rsid w:val="004C6A0F"/>
    <w:rsid w:val="004F7B1E"/>
    <w:rsid w:val="00501623"/>
    <w:rsid w:val="0054015B"/>
    <w:rsid w:val="005518B1"/>
    <w:rsid w:val="00565642"/>
    <w:rsid w:val="00587BC1"/>
    <w:rsid w:val="00596359"/>
    <w:rsid w:val="005B13A7"/>
    <w:rsid w:val="005B7559"/>
    <w:rsid w:val="005F4DCF"/>
    <w:rsid w:val="00646AE2"/>
    <w:rsid w:val="00662FE0"/>
    <w:rsid w:val="00683CAE"/>
    <w:rsid w:val="0068691B"/>
    <w:rsid w:val="00692823"/>
    <w:rsid w:val="006D07BC"/>
    <w:rsid w:val="006D24EB"/>
    <w:rsid w:val="006F5EAE"/>
    <w:rsid w:val="007074E1"/>
    <w:rsid w:val="00707510"/>
    <w:rsid w:val="00721CBE"/>
    <w:rsid w:val="00740213"/>
    <w:rsid w:val="007D1F86"/>
    <w:rsid w:val="007F3088"/>
    <w:rsid w:val="00801ECB"/>
    <w:rsid w:val="00825D76"/>
    <w:rsid w:val="0085242E"/>
    <w:rsid w:val="00860DA4"/>
    <w:rsid w:val="0089045A"/>
    <w:rsid w:val="00892D00"/>
    <w:rsid w:val="008A1BC3"/>
    <w:rsid w:val="008B676C"/>
    <w:rsid w:val="008E3E5D"/>
    <w:rsid w:val="009461B2"/>
    <w:rsid w:val="0096375C"/>
    <w:rsid w:val="00987CAF"/>
    <w:rsid w:val="009B3A5B"/>
    <w:rsid w:val="009D130E"/>
    <w:rsid w:val="00A01B63"/>
    <w:rsid w:val="00A16222"/>
    <w:rsid w:val="00A162CA"/>
    <w:rsid w:val="00A54FBD"/>
    <w:rsid w:val="00A551CC"/>
    <w:rsid w:val="00A756CC"/>
    <w:rsid w:val="00A81977"/>
    <w:rsid w:val="00A90ED6"/>
    <w:rsid w:val="00A949B2"/>
    <w:rsid w:val="00A9761D"/>
    <w:rsid w:val="00AD787E"/>
    <w:rsid w:val="00B31EC2"/>
    <w:rsid w:val="00B351F4"/>
    <w:rsid w:val="00B6051D"/>
    <w:rsid w:val="00B62277"/>
    <w:rsid w:val="00B63306"/>
    <w:rsid w:val="00B921BE"/>
    <w:rsid w:val="00BA3614"/>
    <w:rsid w:val="00BC7822"/>
    <w:rsid w:val="00BE145A"/>
    <w:rsid w:val="00BE61DB"/>
    <w:rsid w:val="00BF325E"/>
    <w:rsid w:val="00C14EA9"/>
    <w:rsid w:val="00C42511"/>
    <w:rsid w:val="00C42586"/>
    <w:rsid w:val="00C463D5"/>
    <w:rsid w:val="00C4662F"/>
    <w:rsid w:val="00C66772"/>
    <w:rsid w:val="00C80203"/>
    <w:rsid w:val="00C87810"/>
    <w:rsid w:val="00C87F33"/>
    <w:rsid w:val="00C9036F"/>
    <w:rsid w:val="00CA5A63"/>
    <w:rsid w:val="00D310E8"/>
    <w:rsid w:val="00D40B6D"/>
    <w:rsid w:val="00D42B1B"/>
    <w:rsid w:val="00D6774D"/>
    <w:rsid w:val="00D7358A"/>
    <w:rsid w:val="00D757FB"/>
    <w:rsid w:val="00D823B5"/>
    <w:rsid w:val="00D90871"/>
    <w:rsid w:val="00DC276A"/>
    <w:rsid w:val="00E0398F"/>
    <w:rsid w:val="00E10900"/>
    <w:rsid w:val="00E10F21"/>
    <w:rsid w:val="00E42EC0"/>
    <w:rsid w:val="00E7569A"/>
    <w:rsid w:val="00EB6302"/>
    <w:rsid w:val="00EF3FD8"/>
    <w:rsid w:val="00F03EA7"/>
    <w:rsid w:val="00F14E85"/>
    <w:rsid w:val="00F26D9E"/>
    <w:rsid w:val="00F31D1C"/>
    <w:rsid w:val="00F65280"/>
    <w:rsid w:val="00F8787F"/>
    <w:rsid w:val="00FB4076"/>
    <w:rsid w:val="00FD0926"/>
    <w:rsid w:val="00FD46B7"/>
    <w:rsid w:val="00FD7BCD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CB943"/>
  <w15:docId w15:val="{AF9EF458-7BD5-4B0D-8C5F-3521304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015B"/>
    <w:pPr>
      <w:spacing w:line="360" w:lineRule="auto"/>
      <w:jc w:val="both"/>
    </w:pPr>
    <w:rPr>
      <w:rFonts w:ascii="Arial" w:hAnsi="Arial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3614"/>
    <w:pPr>
      <w:spacing w:before="40" w:after="40"/>
    </w:pPr>
    <w:rPr>
      <w:rFonts w:ascii="Verdana" w:hAnsi="Verdana"/>
      <w:sz w:val="16"/>
    </w:rPr>
    <w:tblPr>
      <w:tblStyleRowBandSize w:val="1"/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contextualSpacing w:val="0"/>
      </w:pPr>
      <w:rPr>
        <w:rFonts w:ascii="Tahoma" w:hAnsi="Tahoma"/>
        <w:b/>
        <w:i w:val="0"/>
        <w:caps w:val="0"/>
        <w:smallCaps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CCCCC"/>
      </w:tcPr>
    </w:tblStylePr>
    <w:tblStylePr w:type="band1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5F5F5"/>
      </w:tcPr>
    </w:tblStylePr>
  </w:style>
  <w:style w:type="paragraph" w:styleId="Header">
    <w:name w:val="header"/>
    <w:basedOn w:val="Normal"/>
    <w:rsid w:val="005401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54015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54015B"/>
  </w:style>
  <w:style w:type="table" w:styleId="TableGrid2">
    <w:name w:val="Table Grid 2"/>
    <w:basedOn w:val="TableNormal"/>
    <w:rsid w:val="00FF674A"/>
    <w:pPr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C42586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59"/>
    <w:rsid w:val="007074E1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silva.CITEFORMA\AppData\Local\humansoft\humantrain\modelos\DTP-FolhaPresencasCan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DTP-FolhaPresencasCand.dot</Template>
  <TotalTime>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Presenças / Sumários</vt:lpstr>
      <vt:lpstr>Folha de Presenças / Sumários</vt:lpstr>
    </vt:vector>
  </TitlesOfParts>
  <Company>Humansoft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Presenças / Sumários</dc:title>
  <dc:creator>diana.silva</dc:creator>
  <cp:lastModifiedBy>-</cp:lastModifiedBy>
  <cp:revision>2</cp:revision>
  <dcterms:created xsi:type="dcterms:W3CDTF">2022-10-25T11:08:00Z</dcterms:created>
  <dcterms:modified xsi:type="dcterms:W3CDTF">2022-10-25T11:08:00Z</dcterms:modified>
</cp:coreProperties>
</file>