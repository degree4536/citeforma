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1158" w14:textId="77777777" w:rsidR="00FC4B40" w:rsidRPr="00E6783F" w:rsidRDefault="00FC4B40" w:rsidP="00FC4B40">
      <w:pPr>
        <w:pStyle w:val="Default"/>
        <w:rPr>
          <w:rFonts w:asciiTheme="minorHAnsi" w:hAnsiTheme="minorHAnsi" w:cstheme="minorHAnsi"/>
        </w:rPr>
      </w:pPr>
    </w:p>
    <w:p w14:paraId="19367A37" w14:textId="3995603E" w:rsidR="00BE2D14" w:rsidRDefault="005C6958" w:rsidP="00AC7422">
      <w:pPr>
        <w:tabs>
          <w:tab w:val="left" w:pos="1878"/>
        </w:tabs>
        <w:jc w:val="center"/>
        <w:rPr>
          <w:rFonts w:asciiTheme="minorHAnsi" w:hAnsiTheme="minorHAnsi" w:cstheme="minorHAnsi"/>
          <w:color w:val="6FAC46"/>
          <w:sz w:val="36"/>
          <w:szCs w:val="36"/>
          <w:lang w:val="en-GB"/>
        </w:rPr>
      </w:pPr>
      <w:r>
        <w:rPr>
          <w:rFonts w:asciiTheme="minorHAnsi" w:hAnsiTheme="minorHAnsi" w:cstheme="minorHAnsi"/>
          <w:color w:val="6FAC46"/>
          <w:sz w:val="36"/>
          <w:szCs w:val="36"/>
          <w:lang w:val="en-GB"/>
        </w:rPr>
        <w:t xml:space="preserve">INVESTIGATING </w:t>
      </w:r>
    </w:p>
    <w:p w14:paraId="34E7A9AB" w14:textId="77777777" w:rsidR="005C6958" w:rsidRPr="005C6958" w:rsidRDefault="005C6958" w:rsidP="00AC7422">
      <w:pPr>
        <w:tabs>
          <w:tab w:val="left" w:pos="1878"/>
        </w:tabs>
        <w:jc w:val="center"/>
        <w:rPr>
          <w:rFonts w:asciiTheme="minorHAnsi" w:hAnsiTheme="minorHAnsi" w:cstheme="minorHAnsi"/>
          <w:color w:val="6FAC46"/>
          <w:sz w:val="24"/>
          <w:szCs w:val="24"/>
          <w:lang w:val="en-GB"/>
        </w:rPr>
      </w:pPr>
    </w:p>
    <w:p w14:paraId="59FB53F0" w14:textId="77777777" w:rsidR="00BE2D14" w:rsidRPr="005C6958" w:rsidRDefault="00BE2D14" w:rsidP="00BE2D14">
      <w:pPr>
        <w:pStyle w:val="Default"/>
        <w:rPr>
          <w:rFonts w:asciiTheme="minorHAnsi" w:hAnsiTheme="minorHAnsi" w:cstheme="minorHAnsi"/>
          <w:lang w:val="en-GB"/>
        </w:rPr>
      </w:pPr>
      <w:r w:rsidRPr="005C6958">
        <w:rPr>
          <w:rFonts w:asciiTheme="minorHAnsi" w:hAnsiTheme="minorHAnsi" w:cstheme="minorHAnsi"/>
          <w:lang w:val="en-GB"/>
        </w:rPr>
        <w:t xml:space="preserve"> </w:t>
      </w:r>
    </w:p>
    <w:p w14:paraId="05501478" w14:textId="2C017E35" w:rsidR="00AC7422" w:rsidRPr="005C6958" w:rsidRDefault="005C6958" w:rsidP="005C6958">
      <w:pPr>
        <w:pStyle w:val="Default"/>
        <w:numPr>
          <w:ilvl w:val="0"/>
          <w:numId w:val="43"/>
        </w:numPr>
        <w:spacing w:after="42"/>
        <w:rPr>
          <w:rFonts w:asciiTheme="minorHAnsi" w:hAnsiTheme="minorHAnsi" w:cstheme="minorHAnsi"/>
          <w:b/>
          <w:bCs/>
          <w:lang w:val="en-GB"/>
        </w:rPr>
      </w:pPr>
      <w:r w:rsidRPr="005C6958">
        <w:rPr>
          <w:rFonts w:asciiTheme="minorHAnsi" w:hAnsiTheme="minorHAnsi" w:cstheme="minorHAnsi"/>
          <w:lang w:val="en-GB"/>
        </w:rPr>
        <w:t>Work in pair</w:t>
      </w:r>
      <w:r w:rsidR="002E6FC8">
        <w:rPr>
          <w:rFonts w:asciiTheme="minorHAnsi" w:hAnsiTheme="minorHAnsi" w:cstheme="minorHAnsi"/>
          <w:lang w:val="en-GB"/>
        </w:rPr>
        <w:t>s</w:t>
      </w:r>
      <w:r w:rsidRPr="005C6958">
        <w:rPr>
          <w:rFonts w:asciiTheme="minorHAnsi" w:hAnsiTheme="minorHAnsi" w:cstheme="minorHAnsi"/>
          <w:lang w:val="en-GB"/>
        </w:rPr>
        <w:t xml:space="preserve">. Look for an article / piece of news / interview about a topic related to this area. </w:t>
      </w:r>
    </w:p>
    <w:p w14:paraId="26E9EBAD" w14:textId="386BD018" w:rsidR="005C6958" w:rsidRPr="005C6958" w:rsidRDefault="005C6958" w:rsidP="005C6958">
      <w:pPr>
        <w:pStyle w:val="Default"/>
        <w:numPr>
          <w:ilvl w:val="0"/>
          <w:numId w:val="43"/>
        </w:numPr>
        <w:spacing w:after="42"/>
        <w:rPr>
          <w:rFonts w:asciiTheme="minorHAnsi" w:hAnsiTheme="minorHAnsi" w:cstheme="minorHAnsi"/>
          <w:b/>
          <w:bCs/>
          <w:lang w:val="en-GB"/>
        </w:rPr>
      </w:pPr>
      <w:r w:rsidRPr="005C6958">
        <w:rPr>
          <w:rFonts w:asciiTheme="minorHAnsi" w:hAnsiTheme="minorHAnsi" w:cstheme="minorHAnsi"/>
          <w:lang w:val="en-GB"/>
        </w:rPr>
        <w:t xml:space="preserve">Choose an image and a title to illustrate such article / piece of news / interview. </w:t>
      </w:r>
    </w:p>
    <w:p w14:paraId="30118595" w14:textId="7C6A22B9" w:rsidR="005C6958" w:rsidRPr="005C6958" w:rsidRDefault="005C6958" w:rsidP="005C6958">
      <w:pPr>
        <w:pStyle w:val="Default"/>
        <w:numPr>
          <w:ilvl w:val="0"/>
          <w:numId w:val="43"/>
        </w:numPr>
        <w:spacing w:after="42"/>
        <w:rPr>
          <w:rFonts w:asciiTheme="minorHAnsi" w:hAnsiTheme="minorHAnsi" w:cstheme="minorHAnsi"/>
          <w:b/>
          <w:bCs/>
          <w:lang w:val="en-GB"/>
        </w:rPr>
      </w:pPr>
      <w:r w:rsidRPr="005C6958">
        <w:rPr>
          <w:rFonts w:asciiTheme="minorHAnsi" w:hAnsiTheme="minorHAnsi" w:cstheme="minorHAnsi"/>
          <w:lang w:val="en-GB"/>
        </w:rPr>
        <w:t xml:space="preserve">Ask your colleagues what they assume from the image and title. </w:t>
      </w:r>
    </w:p>
    <w:p w14:paraId="0EC31F54" w14:textId="0D299ABE" w:rsidR="005C6958" w:rsidRPr="005C6958" w:rsidRDefault="005C6958" w:rsidP="005C6958">
      <w:pPr>
        <w:pStyle w:val="Default"/>
        <w:numPr>
          <w:ilvl w:val="0"/>
          <w:numId w:val="43"/>
        </w:numPr>
        <w:spacing w:after="42"/>
        <w:rPr>
          <w:rFonts w:asciiTheme="minorHAnsi" w:hAnsiTheme="minorHAnsi" w:cstheme="minorHAnsi"/>
          <w:b/>
          <w:bCs/>
          <w:lang w:val="en-GB"/>
        </w:rPr>
      </w:pPr>
      <w:r w:rsidRPr="005C6958">
        <w:rPr>
          <w:rFonts w:asciiTheme="minorHAnsi" w:hAnsiTheme="minorHAnsi" w:cstheme="minorHAnsi"/>
          <w:b/>
          <w:bCs/>
          <w:lang w:val="en-GB"/>
        </w:rPr>
        <w:t xml:space="preserve">Share with the class the information you found and ask questions about it. </w:t>
      </w:r>
    </w:p>
    <w:p w14:paraId="61B29E8E" w14:textId="77777777" w:rsidR="007C260E" w:rsidRPr="007C260E" w:rsidRDefault="007C260E" w:rsidP="00BE2D14">
      <w:pPr>
        <w:pStyle w:val="ListParagraph"/>
        <w:tabs>
          <w:tab w:val="left" w:pos="1878"/>
        </w:tabs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sectPr w:rsidR="007C260E" w:rsidRPr="007C260E" w:rsidSect="00241A9C">
      <w:headerReference w:type="default" r:id="rId7"/>
      <w:footerReference w:type="even" r:id="rId8"/>
      <w:footerReference w:type="default" r:id="rId9"/>
      <w:pgSz w:w="11906" w:h="16838"/>
      <w:pgMar w:top="1110" w:right="1701" w:bottom="107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940F" w14:textId="77777777" w:rsidR="004868E9" w:rsidRDefault="004868E9">
      <w:r>
        <w:separator/>
      </w:r>
    </w:p>
  </w:endnote>
  <w:endnote w:type="continuationSeparator" w:id="0">
    <w:p w14:paraId="221004D8" w14:textId="77777777" w:rsidR="004868E9" w:rsidRDefault="0048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9BE1" w14:textId="77777777" w:rsidR="00707510" w:rsidRDefault="00707510" w:rsidP="002561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85DB68" w14:textId="77777777" w:rsidR="00707510" w:rsidRPr="00352E05" w:rsidRDefault="00352E05">
    <w:pPr>
      <w:pStyle w:val="Footer"/>
      <w:rPr>
        <w:sz w:val="12"/>
      </w:rPr>
    </w:pPr>
    <w:r>
      <w:rPr>
        <w:sz w:val="12"/>
      </w:rPr>
      <w:t>Processado por computador - ©humantrain em 2016-01-12 19:10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3" w:type="dxa"/>
      <w:tblInd w:w="-1080" w:type="dxa"/>
      <w:tblLook w:val="04A0" w:firstRow="1" w:lastRow="0" w:firstColumn="1" w:lastColumn="0" w:noHBand="0" w:noVBand="1"/>
    </w:tblPr>
    <w:tblGrid>
      <w:gridCol w:w="11253"/>
    </w:tblGrid>
    <w:tr w:rsidR="00707510" w:rsidRPr="003A2012" w14:paraId="7BA8A07F" w14:textId="77777777" w:rsidTr="003A2012">
      <w:tc>
        <w:tcPr>
          <w:tcW w:w="11253" w:type="dxa"/>
          <w:tcBorders>
            <w:tl2br w:val="nil"/>
            <w:tr2bl w:val="nil"/>
          </w:tcBorders>
          <w:shd w:val="clear" w:color="auto" w:fill="auto"/>
        </w:tcPr>
        <w:p w14:paraId="78309A9E" w14:textId="15404C00" w:rsidR="00707510" w:rsidRPr="00B43DED" w:rsidRDefault="00B43DED" w:rsidP="003A2012">
          <w:pPr>
            <w:spacing w:before="60" w:after="60"/>
            <w:ind w:left="-1080" w:right="-1396"/>
            <w:jc w:val="center"/>
            <w:rPr>
              <w:b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3DED">
            <w:rPr>
              <w:b/>
              <w:smallCap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31111906" wp14:editId="57F2B616">
                <wp:extent cx="4617720" cy="350520"/>
                <wp:effectExtent l="0" t="0" r="0" b="0"/>
                <wp:docPr id="2" name="Picture 2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77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222725" w14:textId="77777777" w:rsidR="00707510" w:rsidRPr="00352E05" w:rsidRDefault="00707510" w:rsidP="006F5EAE">
    <w:pPr>
      <w:pStyle w:val="Footer"/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E602" w14:textId="77777777" w:rsidR="004868E9" w:rsidRDefault="004868E9">
      <w:r>
        <w:separator/>
      </w:r>
    </w:p>
  </w:footnote>
  <w:footnote w:type="continuationSeparator" w:id="0">
    <w:p w14:paraId="2B3D6771" w14:textId="77777777" w:rsidR="004868E9" w:rsidRDefault="00486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Look w:val="01E0" w:firstRow="1" w:lastRow="1" w:firstColumn="1" w:lastColumn="1" w:noHBand="0" w:noVBand="0"/>
    </w:tblPr>
    <w:tblGrid>
      <w:gridCol w:w="4298"/>
      <w:gridCol w:w="4135"/>
    </w:tblGrid>
    <w:tr w:rsidR="00707510" w14:paraId="0648ADA8" w14:textId="77777777">
      <w:tc>
        <w:tcPr>
          <w:tcW w:w="4428" w:type="dxa"/>
        </w:tcPr>
        <w:p w14:paraId="015ECEF2" w14:textId="77777777" w:rsidR="00707510" w:rsidRPr="002F2942" w:rsidRDefault="00707510" w:rsidP="0025615E">
          <w:pPr>
            <w:spacing w:line="240" w:lineRule="auto"/>
          </w:pPr>
        </w:p>
      </w:tc>
      <w:tc>
        <w:tcPr>
          <w:tcW w:w="4219" w:type="dxa"/>
        </w:tcPr>
        <w:p w14:paraId="2D35DC14" w14:textId="3EFBAA00" w:rsidR="00707510" w:rsidRDefault="00B43DED" w:rsidP="002F2942">
          <w:pPr>
            <w:spacing w:line="240" w:lineRule="auto"/>
            <w:jc w:val="right"/>
            <w:rPr>
              <w:szCs w:val="16"/>
            </w:rPr>
          </w:pPr>
          <w:r>
            <w:rPr>
              <w:noProof/>
              <w:szCs w:val="16"/>
            </w:rPr>
            <w:drawing>
              <wp:inline distT="0" distB="0" distL="0" distR="0" wp14:anchorId="5E9263F2" wp14:editId="04B215D1">
                <wp:extent cx="807720" cy="220980"/>
                <wp:effectExtent l="0" t="0" r="0" b="0"/>
                <wp:docPr id="1" name="Picture 1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3AC276" w14:textId="77777777" w:rsidR="00707510" w:rsidRDefault="00707510" w:rsidP="002F2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B505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1CAF6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C8BB6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01F2E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4A866D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A5197B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CB779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B1F48D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3EAA87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DE120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09927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14B01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C57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EB98A3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CBA06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ECB46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1BB67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08558D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CA67CA4"/>
    <w:multiLevelType w:val="hybridMultilevel"/>
    <w:tmpl w:val="EBE65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E4AFE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176DD4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13C510D8"/>
    <w:multiLevelType w:val="hybridMultilevel"/>
    <w:tmpl w:val="D2521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1F737D"/>
    <w:multiLevelType w:val="hybridMultilevel"/>
    <w:tmpl w:val="A9AA61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4200A"/>
    <w:multiLevelType w:val="hybridMultilevel"/>
    <w:tmpl w:val="E17AA254"/>
    <w:lvl w:ilvl="0" w:tplc="9A3C8DB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40DAB"/>
    <w:multiLevelType w:val="hybridMultilevel"/>
    <w:tmpl w:val="DCBA6BA4"/>
    <w:lvl w:ilvl="0" w:tplc="06A8C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0964DA"/>
    <w:multiLevelType w:val="hybridMultilevel"/>
    <w:tmpl w:val="CB38B0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9B0D69"/>
    <w:multiLevelType w:val="hybridMultilevel"/>
    <w:tmpl w:val="B390427A"/>
    <w:lvl w:ilvl="0" w:tplc="95C08454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440B0"/>
    <w:multiLevelType w:val="hybridMultilevel"/>
    <w:tmpl w:val="DC16D78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B1BC0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86EBA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2980562"/>
    <w:multiLevelType w:val="hybridMultilevel"/>
    <w:tmpl w:val="65F6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07833"/>
    <w:multiLevelType w:val="hybridMultilevel"/>
    <w:tmpl w:val="FBBCE08E"/>
    <w:lvl w:ilvl="0" w:tplc="75BE84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46E45285"/>
    <w:multiLevelType w:val="hybridMultilevel"/>
    <w:tmpl w:val="4D2877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02E1F"/>
    <w:multiLevelType w:val="hybridMultilevel"/>
    <w:tmpl w:val="B01471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5501B"/>
    <w:multiLevelType w:val="hybridMultilevel"/>
    <w:tmpl w:val="B59CB4AC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503255DC"/>
    <w:multiLevelType w:val="hybridMultilevel"/>
    <w:tmpl w:val="22C8D6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474234"/>
    <w:multiLevelType w:val="hybridMultilevel"/>
    <w:tmpl w:val="CC1A9B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605DC"/>
    <w:multiLevelType w:val="hybridMultilevel"/>
    <w:tmpl w:val="9C18F45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D50E4"/>
    <w:multiLevelType w:val="hybridMultilevel"/>
    <w:tmpl w:val="28244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88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D4E1E6B"/>
    <w:multiLevelType w:val="hybridMultilevel"/>
    <w:tmpl w:val="80A854E4"/>
    <w:lvl w:ilvl="0" w:tplc="0816000F">
      <w:start w:val="1"/>
      <w:numFmt w:val="decimal"/>
      <w:lvlText w:val="%1."/>
      <w:lvlJc w:val="left"/>
      <w:pPr>
        <w:ind w:left="420" w:hanging="360"/>
      </w:p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6DD54728"/>
    <w:multiLevelType w:val="hybridMultilevel"/>
    <w:tmpl w:val="2C88E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CD61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7833695">
    <w:abstractNumId w:val="9"/>
  </w:num>
  <w:num w:numId="2" w16cid:durableId="1809086524">
    <w:abstractNumId w:val="8"/>
  </w:num>
  <w:num w:numId="3" w16cid:durableId="1433471518">
    <w:abstractNumId w:val="7"/>
  </w:num>
  <w:num w:numId="4" w16cid:durableId="578951415">
    <w:abstractNumId w:val="16"/>
  </w:num>
  <w:num w:numId="5" w16cid:durableId="1916087701">
    <w:abstractNumId w:val="14"/>
  </w:num>
  <w:num w:numId="6" w16cid:durableId="188303756">
    <w:abstractNumId w:val="13"/>
  </w:num>
  <w:num w:numId="7" w16cid:durableId="1617054366">
    <w:abstractNumId w:val="12"/>
  </w:num>
  <w:num w:numId="8" w16cid:durableId="508721306">
    <w:abstractNumId w:val="11"/>
  </w:num>
  <w:num w:numId="9" w16cid:durableId="1532111734">
    <w:abstractNumId w:val="15"/>
  </w:num>
  <w:num w:numId="10" w16cid:durableId="1975259390">
    <w:abstractNumId w:val="10"/>
  </w:num>
  <w:num w:numId="11" w16cid:durableId="1904175289">
    <w:abstractNumId w:val="22"/>
  </w:num>
  <w:num w:numId="12" w16cid:durableId="253124407">
    <w:abstractNumId w:val="27"/>
  </w:num>
  <w:num w:numId="13" w16cid:durableId="40709139">
    <w:abstractNumId w:val="36"/>
  </w:num>
  <w:num w:numId="14" w16cid:durableId="939795002">
    <w:abstractNumId w:val="30"/>
  </w:num>
  <w:num w:numId="15" w16cid:durableId="2026706597">
    <w:abstractNumId w:val="25"/>
  </w:num>
  <w:num w:numId="16" w16cid:durableId="1538661912">
    <w:abstractNumId w:val="31"/>
  </w:num>
  <w:num w:numId="17" w16cid:durableId="541863263">
    <w:abstractNumId w:val="33"/>
  </w:num>
  <w:num w:numId="18" w16cid:durableId="421225873">
    <w:abstractNumId w:val="0"/>
  </w:num>
  <w:num w:numId="19" w16cid:durableId="301235019">
    <w:abstractNumId w:val="34"/>
  </w:num>
  <w:num w:numId="20" w16cid:durableId="1375739828">
    <w:abstractNumId w:val="41"/>
  </w:num>
  <w:num w:numId="21" w16cid:durableId="630981695">
    <w:abstractNumId w:val="18"/>
  </w:num>
  <w:num w:numId="22" w16cid:durableId="1192646847">
    <w:abstractNumId w:val="37"/>
  </w:num>
  <w:num w:numId="23" w16cid:durableId="1773086447">
    <w:abstractNumId w:val="35"/>
  </w:num>
  <w:num w:numId="24" w16cid:durableId="1130510257">
    <w:abstractNumId w:val="23"/>
  </w:num>
  <w:num w:numId="25" w16cid:durableId="509835964">
    <w:abstractNumId w:val="40"/>
  </w:num>
  <w:num w:numId="26" w16cid:durableId="2081127068">
    <w:abstractNumId w:val="6"/>
  </w:num>
  <w:num w:numId="27" w16cid:durableId="1721782084">
    <w:abstractNumId w:val="21"/>
  </w:num>
  <w:num w:numId="28" w16cid:durableId="1040088325">
    <w:abstractNumId w:val="29"/>
  </w:num>
  <w:num w:numId="29" w16cid:durableId="1990094547">
    <w:abstractNumId w:val="38"/>
  </w:num>
  <w:num w:numId="30" w16cid:durableId="1382360301">
    <w:abstractNumId w:val="26"/>
  </w:num>
  <w:num w:numId="31" w16cid:durableId="653408640">
    <w:abstractNumId w:val="32"/>
  </w:num>
  <w:num w:numId="32" w16cid:durableId="1275138918">
    <w:abstractNumId w:val="39"/>
  </w:num>
  <w:num w:numId="33" w16cid:durableId="1841310623">
    <w:abstractNumId w:val="3"/>
  </w:num>
  <w:num w:numId="34" w16cid:durableId="1827356806">
    <w:abstractNumId w:val="17"/>
  </w:num>
  <w:num w:numId="35" w16cid:durableId="1189946367">
    <w:abstractNumId w:val="20"/>
  </w:num>
  <w:num w:numId="36" w16cid:durableId="360741739">
    <w:abstractNumId w:val="2"/>
  </w:num>
  <w:num w:numId="37" w16cid:durableId="2011715518">
    <w:abstractNumId w:val="4"/>
  </w:num>
  <w:num w:numId="38" w16cid:durableId="1595357657">
    <w:abstractNumId w:val="1"/>
  </w:num>
  <w:num w:numId="39" w16cid:durableId="122191619">
    <w:abstractNumId w:val="42"/>
  </w:num>
  <w:num w:numId="40" w16cid:durableId="1728649836">
    <w:abstractNumId w:val="5"/>
  </w:num>
  <w:num w:numId="41" w16cid:durableId="1266692986">
    <w:abstractNumId w:val="28"/>
  </w:num>
  <w:num w:numId="42" w16cid:durableId="315888511">
    <w:abstractNumId w:val="19"/>
  </w:num>
  <w:num w:numId="43" w16cid:durableId="1489130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5"/>
    <w:rsid w:val="0000020B"/>
    <w:rsid w:val="000007E4"/>
    <w:rsid w:val="00016F24"/>
    <w:rsid w:val="000436E0"/>
    <w:rsid w:val="0006582E"/>
    <w:rsid w:val="000727A8"/>
    <w:rsid w:val="00073BE9"/>
    <w:rsid w:val="00074844"/>
    <w:rsid w:val="0009267E"/>
    <w:rsid w:val="00092C20"/>
    <w:rsid w:val="000969DE"/>
    <w:rsid w:val="000B50C9"/>
    <w:rsid w:val="0010003B"/>
    <w:rsid w:val="00105CE9"/>
    <w:rsid w:val="0012350E"/>
    <w:rsid w:val="001247E9"/>
    <w:rsid w:val="00136152"/>
    <w:rsid w:val="0015676C"/>
    <w:rsid w:val="00156E8C"/>
    <w:rsid w:val="00157B48"/>
    <w:rsid w:val="001B7B78"/>
    <w:rsid w:val="001C0408"/>
    <w:rsid w:val="001D1D0A"/>
    <w:rsid w:val="001E39C7"/>
    <w:rsid w:val="002245D2"/>
    <w:rsid w:val="00241A9C"/>
    <w:rsid w:val="0025615E"/>
    <w:rsid w:val="00262203"/>
    <w:rsid w:val="0026657D"/>
    <w:rsid w:val="002A020C"/>
    <w:rsid w:val="002B4BBE"/>
    <w:rsid w:val="002E6FC8"/>
    <w:rsid w:val="002F2942"/>
    <w:rsid w:val="002F444C"/>
    <w:rsid w:val="00301252"/>
    <w:rsid w:val="003033CD"/>
    <w:rsid w:val="003064BF"/>
    <w:rsid w:val="00352E05"/>
    <w:rsid w:val="0035303E"/>
    <w:rsid w:val="00372DE8"/>
    <w:rsid w:val="00372EE9"/>
    <w:rsid w:val="003904C5"/>
    <w:rsid w:val="00390DCA"/>
    <w:rsid w:val="003A2012"/>
    <w:rsid w:val="003D3E52"/>
    <w:rsid w:val="003D6059"/>
    <w:rsid w:val="003D66A9"/>
    <w:rsid w:val="003E4FA7"/>
    <w:rsid w:val="003F69B9"/>
    <w:rsid w:val="004023AA"/>
    <w:rsid w:val="00404CA7"/>
    <w:rsid w:val="0043296E"/>
    <w:rsid w:val="00453DA0"/>
    <w:rsid w:val="00463EC8"/>
    <w:rsid w:val="004868E9"/>
    <w:rsid w:val="004A2FEF"/>
    <w:rsid w:val="004B1627"/>
    <w:rsid w:val="004C6A0F"/>
    <w:rsid w:val="004F7B1E"/>
    <w:rsid w:val="00501623"/>
    <w:rsid w:val="0054015B"/>
    <w:rsid w:val="005518B1"/>
    <w:rsid w:val="00565642"/>
    <w:rsid w:val="00587BC1"/>
    <w:rsid w:val="00596359"/>
    <w:rsid w:val="005B13A7"/>
    <w:rsid w:val="005B7559"/>
    <w:rsid w:val="005C6958"/>
    <w:rsid w:val="005F4DCF"/>
    <w:rsid w:val="00646AE2"/>
    <w:rsid w:val="00662FE0"/>
    <w:rsid w:val="00683CAE"/>
    <w:rsid w:val="00692823"/>
    <w:rsid w:val="006D07BC"/>
    <w:rsid w:val="006D24EB"/>
    <w:rsid w:val="006F5EAE"/>
    <w:rsid w:val="00707510"/>
    <w:rsid w:val="00721CBE"/>
    <w:rsid w:val="00740213"/>
    <w:rsid w:val="007C260E"/>
    <w:rsid w:val="007D1F86"/>
    <w:rsid w:val="007F3088"/>
    <w:rsid w:val="00801ECB"/>
    <w:rsid w:val="00825D76"/>
    <w:rsid w:val="0085242E"/>
    <w:rsid w:val="008742D6"/>
    <w:rsid w:val="00892D00"/>
    <w:rsid w:val="008A1BC3"/>
    <w:rsid w:val="008E3E5D"/>
    <w:rsid w:val="00912621"/>
    <w:rsid w:val="009461B2"/>
    <w:rsid w:val="0096375C"/>
    <w:rsid w:val="00987CAF"/>
    <w:rsid w:val="009B3A5B"/>
    <w:rsid w:val="009D130E"/>
    <w:rsid w:val="00A01B63"/>
    <w:rsid w:val="00A06B19"/>
    <w:rsid w:val="00A16222"/>
    <w:rsid w:val="00A162CA"/>
    <w:rsid w:val="00A54FBD"/>
    <w:rsid w:val="00A551CC"/>
    <w:rsid w:val="00A756CC"/>
    <w:rsid w:val="00A81977"/>
    <w:rsid w:val="00A90ED6"/>
    <w:rsid w:val="00A949B2"/>
    <w:rsid w:val="00A9761D"/>
    <w:rsid w:val="00AC7422"/>
    <w:rsid w:val="00AD787E"/>
    <w:rsid w:val="00B31EC2"/>
    <w:rsid w:val="00B351F4"/>
    <w:rsid w:val="00B43DED"/>
    <w:rsid w:val="00B6051D"/>
    <w:rsid w:val="00B62277"/>
    <w:rsid w:val="00B66500"/>
    <w:rsid w:val="00B921BE"/>
    <w:rsid w:val="00BA3614"/>
    <w:rsid w:val="00BA4F63"/>
    <w:rsid w:val="00BC7822"/>
    <w:rsid w:val="00BE2D14"/>
    <w:rsid w:val="00BE61DB"/>
    <w:rsid w:val="00C14EA9"/>
    <w:rsid w:val="00C261DC"/>
    <w:rsid w:val="00C42511"/>
    <w:rsid w:val="00C463D5"/>
    <w:rsid w:val="00C4662F"/>
    <w:rsid w:val="00C66772"/>
    <w:rsid w:val="00C80203"/>
    <w:rsid w:val="00C838A1"/>
    <w:rsid w:val="00C87810"/>
    <w:rsid w:val="00C87F33"/>
    <w:rsid w:val="00CA5A63"/>
    <w:rsid w:val="00D310E8"/>
    <w:rsid w:val="00D40B6D"/>
    <w:rsid w:val="00D42B1B"/>
    <w:rsid w:val="00D6774D"/>
    <w:rsid w:val="00D7358A"/>
    <w:rsid w:val="00D757FB"/>
    <w:rsid w:val="00D823B5"/>
    <w:rsid w:val="00D90871"/>
    <w:rsid w:val="00D90BAA"/>
    <w:rsid w:val="00DC276A"/>
    <w:rsid w:val="00E10900"/>
    <w:rsid w:val="00E10F21"/>
    <w:rsid w:val="00E25005"/>
    <w:rsid w:val="00E42EC0"/>
    <w:rsid w:val="00E6783F"/>
    <w:rsid w:val="00E7569A"/>
    <w:rsid w:val="00E7763E"/>
    <w:rsid w:val="00EB6302"/>
    <w:rsid w:val="00EF3FD8"/>
    <w:rsid w:val="00F03EA7"/>
    <w:rsid w:val="00F063FE"/>
    <w:rsid w:val="00F14E85"/>
    <w:rsid w:val="00F26D9E"/>
    <w:rsid w:val="00F31D1C"/>
    <w:rsid w:val="00F36435"/>
    <w:rsid w:val="00F65280"/>
    <w:rsid w:val="00F8787F"/>
    <w:rsid w:val="00FB4076"/>
    <w:rsid w:val="00FC4B40"/>
    <w:rsid w:val="00FD0926"/>
    <w:rsid w:val="00FD46B7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3CE92D"/>
  <w15:docId w15:val="{2A86FE21-2078-43CB-8F0C-8F537A82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015B"/>
    <w:pPr>
      <w:spacing w:line="360" w:lineRule="auto"/>
      <w:jc w:val="both"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qFormat/>
    <w:rsid w:val="00B43DE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3614"/>
    <w:pPr>
      <w:spacing w:before="40" w:after="40"/>
    </w:pPr>
    <w:rPr>
      <w:rFonts w:ascii="Verdana" w:hAnsi="Verdana"/>
      <w:sz w:val="16"/>
    </w:rPr>
    <w:tblPr>
      <w:tblStyleRowBandSize w:val="1"/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Tahoma" w:hAnsi="Tahoma"/>
        <w:b/>
        <w:i w:val="0"/>
        <w:caps w:val="0"/>
        <w:smallCaps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5F5F5"/>
      </w:tcPr>
    </w:tblStylePr>
  </w:style>
  <w:style w:type="paragraph" w:styleId="Header">
    <w:name w:val="header"/>
    <w:basedOn w:val="Normal"/>
    <w:rsid w:val="005401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4015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54015B"/>
  </w:style>
  <w:style w:type="table" w:styleId="TableGrid2">
    <w:name w:val="Table Grid 2"/>
    <w:basedOn w:val="TableNormal"/>
    <w:rsid w:val="00FF674A"/>
    <w:pPr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B43DE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B43D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1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61DC"/>
    <w:rPr>
      <w:color w:val="605E5C"/>
      <w:shd w:val="clear" w:color="auto" w:fill="E1DFDD"/>
    </w:rPr>
  </w:style>
  <w:style w:type="paragraph" w:customStyle="1" w:styleId="Default">
    <w:name w:val="Default"/>
    <w:rsid w:val="00372DE8"/>
    <w:pPr>
      <w:autoSpaceDE w:val="0"/>
      <w:autoSpaceDN w:val="0"/>
      <w:adjustRightInd w:val="0"/>
    </w:pPr>
    <w:rPr>
      <w:rFonts w:ascii="Bahnschrift" w:hAnsi="Bahnschrift" w:cs="Bahnschrift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372D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35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silva.CITEFORMA\AppData\Local\humansoft\humantrain\modelos\DTP-FolhaPresencasCan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DTP-FolhaPresencasCand</Template>
  <TotalTime>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Presenças / Sumários</vt:lpstr>
      <vt:lpstr>Folha de Presenças / Sumários</vt:lpstr>
    </vt:vector>
  </TitlesOfParts>
  <Company>Humansoft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Presenças / Sumários</dc:title>
  <dc:creator>diana.silva</dc:creator>
  <cp:lastModifiedBy>Manuela Maria Laranjeira Barbosa</cp:lastModifiedBy>
  <cp:revision>3</cp:revision>
  <dcterms:created xsi:type="dcterms:W3CDTF">2023-01-11T14:05:00Z</dcterms:created>
  <dcterms:modified xsi:type="dcterms:W3CDTF">2023-01-11T14:06:00Z</dcterms:modified>
</cp:coreProperties>
</file>