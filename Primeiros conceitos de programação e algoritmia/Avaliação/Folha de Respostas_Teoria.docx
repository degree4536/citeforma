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B55" w:rsidRDefault="00D52FE9" w:rsidP="00E00B55">
      <w:pPr>
        <w:spacing w:line="276" w:lineRule="auto"/>
      </w:pPr>
      <w:permStart w:id="1176917939" w:edGrp="everyone"/>
      <w:r>
        <w:rPr>
          <w:rFonts w:ascii="Trebuchet MS" w:hAnsi="Trebuchet MS" w:cs="Tahoma"/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1AFD09AC" wp14:editId="7868D1D7">
            <wp:simplePos x="1080135" y="3006090"/>
            <wp:positionH relativeFrom="margin">
              <wp:align>center</wp:align>
            </wp:positionH>
            <wp:positionV relativeFrom="margin">
              <wp:align>top</wp:align>
            </wp:positionV>
            <wp:extent cx="6012815" cy="1821815"/>
            <wp:effectExtent l="57150" t="57150" r="121285" b="1212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 para loja de eletrônicos smartwatch desconto preto e vermelho (7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94"/>
                    <a:stretch/>
                  </pic:blipFill>
                  <pic:spPr bwMode="auto">
                    <a:xfrm>
                      <a:off x="0" y="0"/>
                      <a:ext cx="6013271" cy="182186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7B33">
        <w:t xml:space="preserve">Nome: </w:t>
      </w:r>
      <w:bookmarkStart w:id="0" w:name="_GoBack"/>
      <w:bookmarkEnd w:id="0"/>
      <w:permEnd w:id="1176917939"/>
    </w:p>
    <w:p w:rsidR="00E00B55" w:rsidRPr="00D52FE9" w:rsidRDefault="00A65EDA" w:rsidP="00E00B55">
      <w:pPr>
        <w:shd w:val="clear" w:color="auto" w:fill="D9D9D9" w:themeFill="background1" w:themeFillShade="D9"/>
        <w:spacing w:line="276" w:lineRule="auto"/>
        <w:ind w:left="-426" w:right="-427"/>
        <w:jc w:val="center"/>
        <w:rPr>
          <w:rFonts w:ascii="Trebuchet MS" w:hAnsi="Trebuchet MS" w:cs="Tahoma"/>
          <w:sz w:val="36"/>
          <w:szCs w:val="22"/>
        </w:rPr>
      </w:pPr>
      <w:r>
        <w:rPr>
          <w:sz w:val="24"/>
        </w:rPr>
        <w:t>P</w:t>
      </w:r>
      <w:r w:rsidR="00E9437B">
        <w:rPr>
          <w:sz w:val="24"/>
        </w:rPr>
        <w:t>ARTE TEÓRICA</w:t>
      </w:r>
    </w:p>
    <w:p w:rsidR="00E00B55" w:rsidRDefault="00E00B55" w:rsidP="00E00B55">
      <w:pPr>
        <w:spacing w:line="276" w:lineRule="auto"/>
        <w:rPr>
          <w:rFonts w:ascii="Trebuchet MS" w:hAnsi="Trebuchet MS" w:cs="Tahoma"/>
          <w:sz w:val="22"/>
          <w:szCs w:val="22"/>
        </w:rPr>
      </w:pPr>
    </w:p>
    <w:p w:rsidR="00270458" w:rsidRPr="007449EB" w:rsidRDefault="00560B5E" w:rsidP="00D52FE9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7449EB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1</w:t>
      </w:r>
      <w:r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– </w:t>
      </w:r>
      <w:r w:rsidR="00714A60"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Estabeleça a correspondência entre os termos da </w:t>
      </w:r>
      <w:r w:rsidR="00714A60" w:rsidRPr="007449EB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coluna A</w:t>
      </w:r>
      <w:r w:rsidR="00714A60"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com as descrições da </w:t>
      </w:r>
      <w:r w:rsidR="00714A60" w:rsidRPr="007449EB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coluna B</w:t>
      </w:r>
      <w:r w:rsidR="00714A60"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.</w:t>
      </w:r>
      <w:r w:rsidR="00270458"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</w:t>
      </w:r>
    </w:p>
    <w:p w:rsidR="00E00B55" w:rsidRDefault="00270458" w:rsidP="00D52FE9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    [1</w:t>
      </w:r>
      <w:r w:rsidR="00E9437B"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5</w:t>
      </w:r>
      <w:r w:rsidRPr="007449E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valores]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</w:t>
      </w:r>
    </w:p>
    <w:tbl>
      <w:tblPr>
        <w:tblStyle w:val="Tabelacomgrelha"/>
        <w:tblW w:w="9099" w:type="dxa"/>
        <w:jc w:val="center"/>
        <w:tblLook w:val="04A0" w:firstRow="1" w:lastRow="0" w:firstColumn="1" w:lastColumn="0" w:noHBand="0" w:noVBand="1"/>
      </w:tblPr>
      <w:tblGrid>
        <w:gridCol w:w="2135"/>
        <w:gridCol w:w="5037"/>
        <w:gridCol w:w="1927"/>
      </w:tblGrid>
      <w:tr w:rsidR="001F1BC3" w:rsidTr="001F1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Default="001F1BC3" w:rsidP="007449EB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  <w:tc>
          <w:tcPr>
            <w:tcW w:w="5037" w:type="dxa"/>
          </w:tcPr>
          <w:p w:rsidR="001F1BC3" w:rsidRDefault="001F1BC3" w:rsidP="00714A60">
            <w:pPr>
              <w:spacing w:line="276" w:lineRule="auto"/>
              <w:jc w:val="center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COLUNA B</w:t>
            </w:r>
          </w:p>
        </w:tc>
        <w:tc>
          <w:tcPr>
            <w:tcW w:w="1927" w:type="dxa"/>
          </w:tcPr>
          <w:p w:rsidR="001F1BC3" w:rsidRDefault="001F1BC3" w:rsidP="00714A60">
            <w:pPr>
              <w:spacing w:line="276" w:lineRule="auto"/>
              <w:jc w:val="center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RESPOSTA</w:t>
            </w: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Pr="00714A60" w:rsidRDefault="001F1BC3" w:rsidP="005C3C5A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163874500" w:edGrp="everyone" w:colFirst="2" w:colLast="2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(A) Algoritmo</w:t>
            </w:r>
          </w:p>
        </w:tc>
        <w:tc>
          <w:tcPr>
            <w:tcW w:w="5037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(1) S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oftware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para editar 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testar 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programa</w:t>
            </w:r>
          </w:p>
        </w:tc>
        <w:tc>
          <w:tcPr>
            <w:tcW w:w="1927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Default="001F1BC3" w:rsidP="005C3C5A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636766356" w:edGrp="everyone" w:colFirst="2" w:colLast="2"/>
            <w:permEnd w:id="1163874500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(B) Programa</w:t>
            </w:r>
          </w:p>
        </w:tc>
        <w:tc>
          <w:tcPr>
            <w:tcW w:w="5037" w:type="dxa"/>
          </w:tcPr>
          <w:p w:rsidR="001F1BC3" w:rsidRDefault="001F1BC3" w:rsidP="004A7B1C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(2)</w:t>
            </w:r>
            <w:r>
              <w:t xml:space="preserve"> 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Máquina que executa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um determinado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procedimento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de forma automática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. </w:t>
            </w:r>
          </w:p>
        </w:tc>
        <w:tc>
          <w:tcPr>
            <w:tcW w:w="1927" w:type="dxa"/>
          </w:tcPr>
          <w:p w:rsidR="001F1BC3" w:rsidRDefault="001F1BC3" w:rsidP="004A7B1C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Default="001F1BC3" w:rsidP="005C3C5A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837003232" w:edGrp="everyone" w:colFirst="2" w:colLast="2"/>
            <w:permEnd w:id="1636766356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(C) IDE</w:t>
            </w:r>
          </w:p>
        </w:tc>
        <w:tc>
          <w:tcPr>
            <w:tcW w:w="5037" w:type="dxa"/>
          </w:tcPr>
          <w:p w:rsidR="001F1BC3" w:rsidRDefault="001F1BC3" w:rsidP="004A7B1C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(3)</w:t>
            </w:r>
            <w:r>
              <w:t xml:space="preserve"> 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S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oftware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que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permite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que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programa seja executado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.</w:t>
            </w:r>
          </w:p>
        </w:tc>
        <w:tc>
          <w:tcPr>
            <w:tcW w:w="1927" w:type="dxa"/>
          </w:tcPr>
          <w:p w:rsidR="001F1BC3" w:rsidRDefault="001F1BC3" w:rsidP="004A7B1C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Default="001F1BC3" w:rsidP="004A7B1C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205280451" w:edGrp="everyone" w:colFirst="2" w:colLast="2"/>
            <w:permEnd w:id="1837003232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(D) Gerador Código</w:t>
            </w:r>
          </w:p>
        </w:tc>
        <w:tc>
          <w:tcPr>
            <w:tcW w:w="5037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(4) S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oftware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para transformar 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código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fonte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C021ED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em código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objecto.</w:t>
            </w:r>
          </w:p>
        </w:tc>
        <w:tc>
          <w:tcPr>
            <w:tcW w:w="1927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Default="001F1BC3" w:rsidP="005C3C5A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661077723" w:edGrp="everyone" w:colFirst="2" w:colLast="2"/>
            <w:permEnd w:id="205280451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(E) Automação</w:t>
            </w:r>
          </w:p>
        </w:tc>
        <w:tc>
          <w:tcPr>
            <w:tcW w:w="5037" w:type="dxa"/>
          </w:tcPr>
          <w:p w:rsidR="001F1BC3" w:rsidRDefault="001F1BC3" w:rsidP="004A7B1C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(5) S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ão 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a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lgoritmos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executados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pelo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</w:t>
            </w:r>
            <w:r w:rsidRPr="004A7B1C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computador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.</w:t>
            </w:r>
          </w:p>
        </w:tc>
        <w:tc>
          <w:tcPr>
            <w:tcW w:w="1927" w:type="dxa"/>
          </w:tcPr>
          <w:p w:rsidR="001F1BC3" w:rsidRDefault="001F1BC3" w:rsidP="004A7B1C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35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2103379647" w:edGrp="everyone" w:colFirst="2" w:colLast="2"/>
            <w:permEnd w:id="1661077723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(F) Compilador</w:t>
            </w:r>
          </w:p>
        </w:tc>
        <w:tc>
          <w:tcPr>
            <w:tcW w:w="5037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(6) Sequencia instruções que resolvem um problema.</w:t>
            </w:r>
          </w:p>
        </w:tc>
        <w:tc>
          <w:tcPr>
            <w:tcW w:w="1927" w:type="dxa"/>
          </w:tcPr>
          <w:p w:rsidR="001F1BC3" w:rsidRDefault="001F1BC3" w:rsidP="00D52FE9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permEnd w:id="2103379647"/>
    </w:tbl>
    <w:p w:rsidR="00714A60" w:rsidRPr="00714A60" w:rsidRDefault="00714A60" w:rsidP="00D52FE9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96437F" w:rsidRDefault="0027463B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A65EDA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2</w:t>
      </w:r>
      <w:r w:rsidR="002125D4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– 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Identifique cada uma dos tipos de dados apresentados na seguinte </w:t>
      </w:r>
      <w:r w:rsidR="00036527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tabela. [</w:t>
      </w:r>
      <w:r w:rsidR="00E9437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10</w:t>
      </w:r>
      <w:r w:rsidR="00C1431F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pontos]</w:t>
      </w:r>
    </w:p>
    <w:p w:rsidR="00A65EDA" w:rsidRDefault="00A65EDA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tbl>
      <w:tblPr>
        <w:tblStyle w:val="Tabelacomgrelha"/>
        <w:tblW w:w="9215" w:type="dxa"/>
        <w:tblInd w:w="-176" w:type="dxa"/>
        <w:tblLook w:val="04A0" w:firstRow="1" w:lastRow="0" w:firstColumn="1" w:lastColumn="0" w:noHBand="0" w:noVBand="1"/>
      </w:tblPr>
      <w:tblGrid>
        <w:gridCol w:w="6947"/>
        <w:gridCol w:w="2268"/>
      </w:tblGrid>
      <w:tr w:rsidR="002125D4" w:rsidTr="001F1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947" w:type="dxa"/>
          </w:tcPr>
          <w:p w:rsidR="002125D4" w:rsidRDefault="0027463B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TIPOS DE DADOS</w:t>
            </w:r>
          </w:p>
        </w:tc>
        <w:tc>
          <w:tcPr>
            <w:tcW w:w="2268" w:type="dxa"/>
          </w:tcPr>
          <w:p w:rsidR="002125D4" w:rsidRDefault="0027463B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Resposta</w:t>
            </w:r>
          </w:p>
        </w:tc>
      </w:tr>
      <w:tr w:rsidR="002125D4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7" w:type="dxa"/>
          </w:tcPr>
          <w:p w:rsidR="002125D4" w:rsidRPr="002125D4" w:rsidRDefault="0027463B" w:rsidP="0027463B">
            <w:pPr>
              <w:pStyle w:val="PargrafodaLista"/>
              <w:spacing w:line="276" w:lineRule="auto"/>
              <w:ind w:left="34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70197071" w:edGrp="everyone" w:colFirst="1" w:colLast="1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</w:t>
            </w:r>
            <w:r w:rsidR="00036527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A</w:t>
            </w: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) Quais os dados que representem</w:t>
            </w:r>
            <w:r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números racionais e têm uma parte inteira e outra fracionária.</w:t>
            </w:r>
          </w:p>
        </w:tc>
        <w:tc>
          <w:tcPr>
            <w:tcW w:w="2268" w:type="dxa"/>
          </w:tcPr>
          <w:p w:rsidR="002125D4" w:rsidRDefault="002125D4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2125D4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47" w:type="dxa"/>
          </w:tcPr>
          <w:p w:rsidR="002125D4" w:rsidRPr="0027463B" w:rsidRDefault="00036527" w:rsidP="0027463B">
            <w:pPr>
              <w:spacing w:line="276" w:lineRule="auto"/>
              <w:jc w:val="left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470647603" w:edGrp="everyone" w:colFirst="1" w:colLast="1"/>
            <w:permEnd w:id="170197071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(B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) </w:t>
            </w:r>
            <w:r w:rsidR="0027463B"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Que tipo de dados representa o seguinte exemplo: Rua de Santa Maria, 3000 Coimbra</w:t>
            </w:r>
          </w:p>
        </w:tc>
        <w:tc>
          <w:tcPr>
            <w:tcW w:w="2268" w:type="dxa"/>
          </w:tcPr>
          <w:p w:rsidR="002125D4" w:rsidRDefault="002125D4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2125D4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947" w:type="dxa"/>
          </w:tcPr>
          <w:p w:rsidR="002125D4" w:rsidRDefault="00036527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071322564" w:edGrp="everyone" w:colFirst="1" w:colLast="1"/>
            <w:permEnd w:id="1470647603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(C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) Q</w:t>
            </w:r>
            <w:r w:rsidR="0027463B"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uais 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os tipos de dados que </w:t>
            </w:r>
            <w:r w:rsidR="0027463B"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são definidos 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em </w:t>
            </w:r>
            <w:r w:rsidR="0027463B"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operações de soma, subtração, multiplicação, divisão inteira e resto da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divisão.</w:t>
            </w:r>
          </w:p>
        </w:tc>
        <w:tc>
          <w:tcPr>
            <w:tcW w:w="2268" w:type="dxa"/>
          </w:tcPr>
          <w:p w:rsidR="002125D4" w:rsidRDefault="002125D4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2125D4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947" w:type="dxa"/>
          </w:tcPr>
          <w:p w:rsidR="002125D4" w:rsidRDefault="00036527" w:rsidP="0027463B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953563020" w:edGrp="everyone" w:colFirst="1" w:colLast="1"/>
            <w:permEnd w:id="1071322564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(D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) Quais os valores/resultados dos </w:t>
            </w:r>
            <w:r w:rsidR="0027463B"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tipo</w:t>
            </w:r>
            <w:r w:rsid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s de dados</w:t>
            </w:r>
            <w:r w:rsidR="0027463B" w:rsidRPr="0027463B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 xml:space="preserve"> BOOLEAN</w:t>
            </w:r>
          </w:p>
        </w:tc>
        <w:tc>
          <w:tcPr>
            <w:tcW w:w="2268" w:type="dxa"/>
          </w:tcPr>
          <w:p w:rsidR="002125D4" w:rsidRDefault="002125D4" w:rsidP="00E00B55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permEnd w:id="1953563020"/>
    </w:tbl>
    <w:p w:rsidR="002125D4" w:rsidRDefault="002125D4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96437F" w:rsidRDefault="00C143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A65EDA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3</w:t>
      </w:r>
      <w:r w:rsidR="0027463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- Qual a diferença entre fluxograma e pseudocódigo. [20 pontos]</w:t>
      </w: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>
        <w:rPr>
          <w:rFonts w:ascii="Arial Nova Cond Light" w:eastAsiaTheme="minorHAnsi" w:hAnsi="Arial Nova Cond Light" w:cstheme="minorBidi"/>
          <w:bCs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77470</wp:posOffset>
                </wp:positionV>
                <wp:extent cx="5394960" cy="1668780"/>
                <wp:effectExtent l="0" t="0" r="15240" b="2667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E1F" w:rsidRDefault="00835E1F" w:rsidP="00835E1F">
                            <w:pPr>
                              <w:spacing w:line="276" w:lineRule="auto"/>
                              <w:rPr>
                                <w:rFonts w:ascii="Arial Nova Cond Light" w:eastAsiaTheme="minorHAnsi" w:hAnsi="Arial Nova Cond Light" w:cstheme="minorBidi"/>
                                <w:bCs/>
                                <w:sz w:val="24"/>
                                <w:szCs w:val="28"/>
                                <w:lang w:eastAsia="en-US"/>
                              </w:rPr>
                            </w:pPr>
                            <w:r>
                              <w:rPr>
                                <w:rFonts w:ascii="Arial Nova Cond Light" w:eastAsiaTheme="minorHAnsi" w:hAnsi="Arial Nova Cond Light" w:cstheme="minorBidi"/>
                                <w:bCs/>
                                <w:sz w:val="24"/>
                                <w:szCs w:val="28"/>
                                <w:lang w:eastAsia="en-US"/>
                              </w:rPr>
                              <w:t>R.:</w:t>
                            </w:r>
                            <w:permStart w:id="461201348" w:edGrp="everyone"/>
                          </w:p>
                          <w:permEnd w:id="461201348"/>
                          <w:p w:rsidR="00835E1F" w:rsidRDefault="00835E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6.75pt;margin-top:6.1pt;width:424.8pt;height:131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" fillcolor="white [3201]" strokeweight=".5pt">
                <v:textbox>
                  <w:txbxContent>
                    <w:p w:rsidR="00835E1F" w:rsidRDefault="00835E1F" w:rsidP="00835E1F">
                      <w:pPr>
                        <w:spacing w:line="276" w:lineRule="auto"/>
                        <w:rPr>
                          <w:rFonts w:ascii="Arial Nova Cond Light" w:eastAsiaTheme="minorHAnsi" w:hAnsi="Arial Nova Cond Light" w:cstheme="minorBidi"/>
                          <w:bCs/>
                          <w:sz w:val="24"/>
                          <w:szCs w:val="28"/>
                          <w:lang w:eastAsia="en-US"/>
                        </w:rPr>
                      </w:pPr>
                      <w:r>
                        <w:rPr>
                          <w:rFonts w:ascii="Arial Nova Cond Light" w:eastAsiaTheme="minorHAnsi" w:hAnsi="Arial Nova Cond Light" w:cstheme="minorBidi"/>
                          <w:bCs/>
                          <w:sz w:val="24"/>
                          <w:szCs w:val="28"/>
                          <w:lang w:eastAsia="en-US"/>
                        </w:rPr>
                        <w:t>R.:</w:t>
                      </w:r>
                      <w:permStart w:id="461201348" w:edGrp="everyone"/>
                    </w:p>
                    <w:permEnd w:id="461201348"/>
                    <w:p w:rsidR="00835E1F" w:rsidRDefault="00835E1F"/>
                  </w:txbxContent>
                </v:textbox>
              </v:shape>
            </w:pict>
          </mc:Fallback>
        </mc:AlternateContent>
      </w: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96437F" w:rsidRDefault="0096437F" w:rsidP="00E00B55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7074C3">
      <w:pPr>
        <w:spacing w:line="276" w:lineRule="auto"/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</w:pPr>
    </w:p>
    <w:p w:rsidR="00835E1F" w:rsidRDefault="00835E1F" w:rsidP="007074C3">
      <w:pPr>
        <w:spacing w:line="276" w:lineRule="auto"/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</w:pPr>
    </w:p>
    <w:p w:rsidR="007074C3" w:rsidRDefault="007074C3" w:rsidP="007074C3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A65EDA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4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– O seguinte </w:t>
      </w:r>
      <w:r w:rsidRPr="007074C3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Algoritmo 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serve para seleccionar pessoas de acordo com a sua idade, género e cor de cabelo. O objectivo final é apresentar:</w:t>
      </w:r>
    </w:p>
    <w:p w:rsidR="007074C3" w:rsidRPr="007074C3" w:rsidRDefault="007074C3" w:rsidP="007074C3">
      <w:pPr>
        <w:pStyle w:val="PargrafodaLista"/>
        <w:numPr>
          <w:ilvl w:val="0"/>
          <w:numId w:val="36"/>
        </w:num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7074C3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o total de Homens com mais de 18 anos e cabelos castanho</w:t>
      </w:r>
    </w:p>
    <w:p w:rsidR="007074C3" w:rsidRPr="007074C3" w:rsidRDefault="007074C3" w:rsidP="007074C3">
      <w:pPr>
        <w:pStyle w:val="PargrafodaLista"/>
        <w:numPr>
          <w:ilvl w:val="0"/>
          <w:numId w:val="36"/>
        </w:num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7074C3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o total de mulheres entre 25 e 30 anos de cabelos loiros.</w:t>
      </w:r>
    </w:p>
    <w:p w:rsidR="007074C3" w:rsidRDefault="007074C3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E9437B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4.1</w:t>
      </w:r>
      <w:r w:rsidRPr="007074C3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– Complete o Algoritmo preenchendo os espaços em branco.</w:t>
      </w:r>
      <w:r w:rsidR="00A65EDA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[</w:t>
      </w:r>
      <w:r w:rsidR="00E9437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15</w:t>
      </w:r>
      <w:r w:rsidR="00A65EDA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pontos]</w:t>
      </w:r>
    </w:p>
    <w:p w:rsidR="001F1BC3" w:rsidRDefault="001F1BC3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7074C3" w:rsidRDefault="007074C3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tbl>
      <w:tblPr>
        <w:tblStyle w:val="Tabelacomgrelha"/>
        <w:tblpPr w:leftFromText="141" w:rightFromText="141" w:vertAnchor="text" w:horzAnchor="page" w:tblpX="2449" w:tblpY="-32"/>
        <w:tblW w:w="0" w:type="auto"/>
        <w:tblLook w:val="04A0" w:firstRow="1" w:lastRow="0" w:firstColumn="1" w:lastColumn="0" w:noHBand="0" w:noVBand="1"/>
      </w:tblPr>
      <w:tblGrid>
        <w:gridCol w:w="2158"/>
        <w:gridCol w:w="1559"/>
      </w:tblGrid>
      <w:tr w:rsidR="001F1BC3" w:rsidTr="001F1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ESPAÇOS em BRANCO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RESPOSTA</w:t>
            </w: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2086092076" w:edGrp="everyone" w:colFirst="1" w:colLast="1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(A)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52586986" w:edGrp="everyone" w:colFirst="1" w:colLast="1"/>
            <w:permEnd w:id="2086092076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(B)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900044607" w:edGrp="everyone" w:colFirst="1" w:colLast="1"/>
            <w:permEnd w:id="52586986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(C)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6161531" w:edGrp="everyone" w:colFirst="1" w:colLast="1"/>
            <w:permEnd w:id="1900044607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(D)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1F1BC3" w:rsidRDefault="007449EB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952251830" w:edGrp="everyone" w:colFirst="1" w:colLast="1"/>
            <w:permEnd w:id="6161531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(E)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2062693232" w:edGrp="everyone" w:colFirst="1" w:colLast="1"/>
            <w:permEnd w:id="952251830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(F)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1F1BC3" w:rsidTr="001F1B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429560454" w:edGrp="everyone" w:colFirst="1" w:colLast="1"/>
            <w:permEnd w:id="2062693232"/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(G)</w:t>
            </w:r>
          </w:p>
        </w:tc>
        <w:tc>
          <w:tcPr>
            <w:tcW w:w="1559" w:type="dxa"/>
          </w:tcPr>
          <w:p w:rsidR="001F1BC3" w:rsidRDefault="001F1BC3" w:rsidP="001F1BC3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permEnd w:id="1429560454"/>
    </w:tbl>
    <w:p w:rsidR="007074C3" w:rsidRDefault="007074C3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7074C3" w:rsidRDefault="007074C3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7074C3" w:rsidRDefault="007074C3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A65EDA" w:rsidRDefault="00A65ED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6722EA" w:rsidRDefault="006722E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6722EA" w:rsidRDefault="006722EA" w:rsidP="007074C3">
      <w:pPr>
        <w:spacing w:line="276" w:lineRule="auto"/>
        <w:ind w:left="360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E9437B" w:rsidRDefault="00E9437B" w:rsidP="00E9437B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E9437B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5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– O algoritmo seguinte representa um jogo de futebol entre o Sporting e o Benfica.</w:t>
      </w:r>
    </w:p>
    <w:p w:rsidR="00E9437B" w:rsidRDefault="00E9437B" w:rsidP="00835E1F">
      <w:pPr>
        <w:spacing w:line="276" w:lineRule="auto"/>
        <w:ind w:firstLine="708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  <w:r w:rsidRPr="00E9437B">
        <w:rPr>
          <w:rFonts w:ascii="Arial Nova Cond Light" w:eastAsiaTheme="minorHAnsi" w:hAnsi="Arial Nova Cond Light" w:cstheme="minorBidi"/>
          <w:b/>
          <w:bCs/>
          <w:sz w:val="24"/>
          <w:szCs w:val="28"/>
          <w:lang w:eastAsia="en-US"/>
        </w:rPr>
        <w:t>5.1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- </w:t>
      </w:r>
      <w:r w:rsidRPr="00CB49C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Iden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ti</w:t>
      </w:r>
      <w:r w:rsidRPr="00CB49CB"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>fique se o algoritmo apresenta</w:t>
      </w:r>
      <w:r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  <w:t xml:space="preserve"> erros, transcrevendo para a sua folha de teste a respectiva correção. [15 pontos]</w:t>
      </w:r>
    </w:p>
    <w:tbl>
      <w:tblPr>
        <w:tblStyle w:val="Tabelacomgrelha"/>
        <w:tblpPr w:leftFromText="141" w:rightFromText="141" w:vertAnchor="text" w:horzAnchor="page" w:tblpX="2389" w:tblpY="538"/>
        <w:tblW w:w="0" w:type="auto"/>
        <w:tblLook w:val="04A0" w:firstRow="1" w:lastRow="0" w:firstColumn="1" w:lastColumn="0" w:noHBand="0" w:noVBand="1"/>
      </w:tblPr>
      <w:tblGrid>
        <w:gridCol w:w="2158"/>
        <w:gridCol w:w="1559"/>
      </w:tblGrid>
      <w:tr w:rsidR="00835E1F" w:rsidTr="00835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 w:rsidRPr="001F1BC3"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linhas com erro</w:t>
            </w:r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r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  <w:t>RESPOSTA</w:t>
            </w:r>
          </w:p>
        </w:tc>
      </w:tr>
      <w:tr w:rsidR="00835E1F" w:rsidTr="0083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952650921" w:edGrp="everyone" w:colFirst="0" w:colLast="0"/>
            <w:permStart w:id="1406291774" w:edGrp="everyone" w:colFirst="1" w:colLast="1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835E1F" w:rsidTr="00835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959161729" w:edGrp="everyone" w:colFirst="0" w:colLast="0"/>
            <w:permStart w:id="274539145" w:edGrp="everyone" w:colFirst="1" w:colLast="1"/>
            <w:permEnd w:id="1952650921"/>
            <w:permEnd w:id="1406291774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835E1F" w:rsidTr="0083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06127299" w:edGrp="everyone" w:colFirst="0" w:colLast="0"/>
            <w:permStart w:id="1741967647" w:edGrp="everyone" w:colFirst="1" w:colLast="1"/>
            <w:permEnd w:id="1959161729"/>
            <w:permEnd w:id="274539145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835E1F" w:rsidTr="00835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263957174" w:edGrp="everyone" w:colFirst="0" w:colLast="0"/>
            <w:permStart w:id="577657308" w:edGrp="everyone" w:colFirst="1" w:colLast="1"/>
            <w:permEnd w:id="106127299"/>
            <w:permEnd w:id="1741967647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835E1F" w:rsidTr="0083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833357134" w:edGrp="everyone" w:colFirst="0" w:colLast="0"/>
            <w:permStart w:id="1498957290" w:edGrp="everyone" w:colFirst="1" w:colLast="1"/>
            <w:permEnd w:id="1263957174"/>
            <w:permEnd w:id="577657308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835E1F" w:rsidTr="00835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2140953055" w:edGrp="everyone" w:colFirst="0" w:colLast="0"/>
            <w:permStart w:id="1303931542" w:edGrp="everyone" w:colFirst="1" w:colLast="1"/>
            <w:permEnd w:id="833357134"/>
            <w:permEnd w:id="1498957290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tr w:rsidR="00835E1F" w:rsidTr="0083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58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  <w:permStart w:id="1061706615" w:edGrp="everyone" w:colFirst="0" w:colLast="0"/>
            <w:permStart w:id="1289647316" w:edGrp="everyone" w:colFirst="1" w:colLast="1"/>
            <w:permEnd w:id="2140953055"/>
            <w:permEnd w:id="1303931542"/>
          </w:p>
        </w:tc>
        <w:tc>
          <w:tcPr>
            <w:tcW w:w="1559" w:type="dxa"/>
          </w:tcPr>
          <w:p w:rsidR="00835E1F" w:rsidRDefault="00835E1F" w:rsidP="00835E1F">
            <w:pPr>
              <w:spacing w:line="276" w:lineRule="auto"/>
              <w:rPr>
                <w:rFonts w:ascii="Arial Nova Cond Light" w:eastAsiaTheme="minorHAnsi" w:hAnsi="Arial Nova Cond Light" w:cstheme="minorBidi"/>
                <w:bCs/>
                <w:sz w:val="24"/>
                <w:szCs w:val="28"/>
                <w:lang w:eastAsia="en-US"/>
              </w:rPr>
            </w:pPr>
          </w:p>
        </w:tc>
      </w:tr>
      <w:permEnd w:id="1061706615"/>
      <w:permEnd w:id="1289647316"/>
    </w:tbl>
    <w:p w:rsidR="001F1BC3" w:rsidRDefault="001F1BC3" w:rsidP="00E9437B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1F1BC3" w:rsidRDefault="001F1BC3" w:rsidP="00E9437B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835E1F" w:rsidRDefault="00835E1F" w:rsidP="00E9437B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p w:rsidR="001F1BC3" w:rsidRDefault="00835E1F" w:rsidP="00835E1F">
      <w:pPr>
        <w:tabs>
          <w:tab w:val="left" w:pos="5592"/>
        </w:tabs>
        <w:rPr>
          <w:rFonts w:ascii="Arial Nova Cond Light" w:eastAsiaTheme="minorHAnsi" w:hAnsi="Arial Nova Cond Light" w:cstheme="minorBidi"/>
          <w:sz w:val="24"/>
          <w:szCs w:val="28"/>
          <w:lang w:eastAsia="en-US"/>
        </w:rPr>
      </w:pPr>
      <w:r>
        <w:rPr>
          <w:rFonts w:ascii="Arial Nova Cond Light" w:eastAsiaTheme="minorHAnsi" w:hAnsi="Arial Nova Cond Light" w:cstheme="minorBidi"/>
          <w:sz w:val="24"/>
          <w:szCs w:val="28"/>
          <w:lang w:eastAsia="en-US"/>
        </w:rPr>
        <w:tab/>
      </w:r>
    </w:p>
    <w:p w:rsidR="00835E1F" w:rsidRDefault="00835E1F" w:rsidP="00835E1F">
      <w:pPr>
        <w:tabs>
          <w:tab w:val="left" w:pos="5592"/>
        </w:tabs>
        <w:rPr>
          <w:rFonts w:ascii="Arial Nova Cond Light" w:eastAsiaTheme="minorHAnsi" w:hAnsi="Arial Nova Cond Light" w:cstheme="minorBidi"/>
          <w:sz w:val="24"/>
          <w:szCs w:val="28"/>
          <w:lang w:eastAsia="en-US"/>
        </w:rPr>
      </w:pPr>
    </w:p>
    <w:p w:rsidR="00835E1F" w:rsidRDefault="00835E1F" w:rsidP="00835E1F">
      <w:pPr>
        <w:tabs>
          <w:tab w:val="left" w:pos="5592"/>
        </w:tabs>
        <w:rPr>
          <w:rFonts w:ascii="Arial Nova Cond Light" w:eastAsiaTheme="minorHAnsi" w:hAnsi="Arial Nova Cond Light" w:cstheme="minorBidi"/>
          <w:sz w:val="24"/>
          <w:szCs w:val="28"/>
          <w:lang w:eastAsia="en-US"/>
        </w:rPr>
      </w:pPr>
    </w:p>
    <w:p w:rsidR="00835E1F" w:rsidRDefault="00835E1F" w:rsidP="00835E1F">
      <w:pPr>
        <w:tabs>
          <w:tab w:val="left" w:pos="5592"/>
        </w:tabs>
        <w:rPr>
          <w:rFonts w:ascii="Arial Nova Cond Light" w:eastAsiaTheme="minorHAnsi" w:hAnsi="Arial Nova Cond Light" w:cstheme="minorBidi"/>
          <w:sz w:val="24"/>
          <w:szCs w:val="28"/>
          <w:lang w:eastAsia="en-US"/>
        </w:rPr>
      </w:pPr>
    </w:p>
    <w:p w:rsidR="00835E1F" w:rsidRPr="00835E1F" w:rsidRDefault="00835E1F" w:rsidP="00835E1F">
      <w:pPr>
        <w:tabs>
          <w:tab w:val="left" w:pos="5592"/>
        </w:tabs>
        <w:rPr>
          <w:rFonts w:ascii="Arial Nova Cond Light" w:eastAsiaTheme="minorHAnsi" w:hAnsi="Arial Nova Cond Light" w:cstheme="minorBidi"/>
          <w:sz w:val="24"/>
          <w:szCs w:val="28"/>
          <w:lang w:eastAsia="en-US"/>
        </w:rPr>
      </w:pPr>
    </w:p>
    <w:p w:rsidR="00E9437B" w:rsidRDefault="00E9437B" w:rsidP="00E9437B">
      <w:pPr>
        <w:spacing w:line="276" w:lineRule="auto"/>
        <w:rPr>
          <w:rFonts w:ascii="Arial Nova Cond Light" w:eastAsiaTheme="minorHAnsi" w:hAnsi="Arial Nova Cond Light" w:cstheme="minorBidi"/>
          <w:bCs/>
          <w:sz w:val="24"/>
          <w:szCs w:val="28"/>
          <w:lang w:eastAsia="en-US"/>
        </w:rPr>
      </w:pPr>
    </w:p>
    <w:sectPr w:rsidR="00E9437B" w:rsidSect="00B069A4">
      <w:headerReference w:type="default" r:id="rId9"/>
      <w:footerReference w:type="even" r:id="rId10"/>
      <w:footerReference w:type="default" r:id="rId11"/>
      <w:pgSz w:w="11906" w:h="16838"/>
      <w:pgMar w:top="1110" w:right="1558" w:bottom="1079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941" w:rsidRDefault="005E7941">
      <w:r>
        <w:separator/>
      </w:r>
    </w:p>
  </w:endnote>
  <w:endnote w:type="continuationSeparator" w:id="0">
    <w:p w:rsidR="005E7941" w:rsidRDefault="005E7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510" w:rsidRDefault="00707510" w:rsidP="0025615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07510" w:rsidRPr="00F97DDC" w:rsidRDefault="00F97DDC">
    <w:pPr>
      <w:pStyle w:val="Rodap"/>
      <w:rPr>
        <w:sz w:val="12"/>
      </w:rPr>
    </w:pPr>
    <w:r>
      <w:rPr>
        <w:sz w:val="12"/>
      </w:rPr>
      <w:t>Processado por computador - ©humantrain - 2020/07/21 15:15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53" w:type="dxa"/>
      <w:tblInd w:w="-1080" w:type="dxa"/>
      <w:tblLook w:val="04A0" w:firstRow="1" w:lastRow="0" w:firstColumn="1" w:lastColumn="0" w:noHBand="0" w:noVBand="1"/>
    </w:tblPr>
    <w:tblGrid>
      <w:gridCol w:w="11253"/>
    </w:tblGrid>
    <w:tr w:rsidR="00707510" w:rsidRPr="003A2012" w:rsidTr="003A2012">
      <w:tc>
        <w:tcPr>
          <w:tcW w:w="11253" w:type="dxa"/>
          <w:tcBorders>
            <w:tl2br w:val="nil"/>
            <w:tr2bl w:val="nil"/>
          </w:tcBorders>
          <w:shd w:val="clear" w:color="auto" w:fill="auto"/>
        </w:tcPr>
        <w:p w:rsidR="00707510" w:rsidRPr="00F97DDC" w:rsidRDefault="00F97DDC" w:rsidP="003A2012">
          <w:pPr>
            <w:spacing w:before="60" w:after="60"/>
            <w:ind w:left="-1080" w:right="-1396"/>
            <w:jc w:val="center"/>
            <w:rPr>
              <w:b/>
              <w:smallCap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97DDC">
            <w:rPr>
              <w:b/>
              <w:smallCap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drawing>
              <wp:inline distT="0" distB="0" distL="0" distR="0" wp14:anchorId="5B363564" wp14:editId="49AB179E">
                <wp:extent cx="5391150" cy="419100"/>
                <wp:effectExtent l="0" t="0" r="0" b="0"/>
                <wp:docPr id="3" name="Imagem 3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11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07510" w:rsidRPr="00F97DDC" w:rsidRDefault="00707510" w:rsidP="0054015B">
    <w:pPr>
      <w:pStyle w:val="Rodap"/>
      <w:jc w:val="left"/>
      <w:rPr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941" w:rsidRDefault="005E7941">
      <w:r>
        <w:separator/>
      </w:r>
    </w:p>
  </w:footnote>
  <w:footnote w:type="continuationSeparator" w:id="0">
    <w:p w:rsidR="005E7941" w:rsidRDefault="005E79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8" w:type="pct"/>
      <w:tblLook w:val="01E0" w:firstRow="1" w:lastRow="1" w:firstColumn="1" w:lastColumn="1" w:noHBand="0" w:noVBand="0"/>
    </w:tblPr>
    <w:tblGrid>
      <w:gridCol w:w="4501"/>
      <w:gridCol w:w="4288"/>
    </w:tblGrid>
    <w:tr w:rsidR="00707510">
      <w:tc>
        <w:tcPr>
          <w:tcW w:w="4428" w:type="dxa"/>
        </w:tcPr>
        <w:sdt>
          <w:sdtPr>
            <w:id w:val="31385998"/>
            <w:docPartObj>
              <w:docPartGallery w:val="Page Numbers (Margins)"/>
              <w:docPartUnique/>
            </w:docPartObj>
          </w:sdtPr>
          <w:sdtEndPr/>
          <w:sdtContent>
            <w:p w:rsidR="00707510" w:rsidRPr="002F2942" w:rsidRDefault="00C1431F" w:rsidP="0025615E">
              <w:pPr>
                <w:spacing w:line="240" w:lineRule="auto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0" allowOverlap="1" wp14:anchorId="182EE5AB" wp14:editId="5A2D9A53">
                        <wp:simplePos x="0" y="0"/>
                        <wp:positionH relativeFrom="rightMargin">
                          <wp:align>right</wp:align>
                        </wp:positionH>
                        <wp:positionV relativeFrom="margin">
                          <wp:align>center</wp:align>
                        </wp:positionV>
                        <wp:extent cx="727710" cy="329565"/>
                        <wp:effectExtent l="1905" t="0" r="1905" b="3810"/>
                        <wp:wrapNone/>
                        <wp:docPr id="545" name="Rectângulo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727710" cy="329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1431F" w:rsidRDefault="00C1431F">
                                    <w:pPr>
                                      <w:pBdr>
                                        <w:bottom w:val="single" w:sz="4" w:space="1" w:color="auto"/>
                                      </w:pBdr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\* MERGEFORMAT</w:instrText>
                                    </w:r>
                                    <w:r>
                                      <w:fldChar w:fldCharType="separate"/>
                                    </w:r>
                                    <w:r w:rsidR="00E97B33">
                                      <w:rPr>
                                        <w:noProof/>
                                      </w:rPr>
                                      <w:t>1</w:t>
                                    </w:r>
                                    <w: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rightMargin">
                          <wp14:pctWidth>80000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id="Rectângulo 4" o:spid="_x0000_s1027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" o:allowincell="f" stroked="f">
                        <v:textbox>
                          <w:txbxContent>
                            <w:p w:rsidR="00C1431F" w:rsidRDefault="00C1431F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E97B3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v:textbox>
                        <w10:wrap anchorx="margin" anchory="margin"/>
                      </v:rect>
                    </w:pict>
                  </mc:Fallback>
                </mc:AlternateContent>
              </w:r>
            </w:p>
          </w:sdtContent>
        </w:sdt>
      </w:tc>
      <w:tc>
        <w:tcPr>
          <w:tcW w:w="4219" w:type="dxa"/>
        </w:tcPr>
        <w:p w:rsidR="00707510" w:rsidRDefault="00F97DDC" w:rsidP="002F2942">
          <w:pPr>
            <w:spacing w:line="240" w:lineRule="auto"/>
            <w:jc w:val="right"/>
            <w:rPr>
              <w:szCs w:val="16"/>
            </w:rPr>
          </w:pPr>
          <w:r>
            <w:rPr>
              <w:noProof/>
              <w:szCs w:val="16"/>
            </w:rPr>
            <w:drawing>
              <wp:inline distT="0" distB="0" distL="0" distR="0" wp14:anchorId="22864DC0" wp14:editId="1561924C">
                <wp:extent cx="1343025" cy="371475"/>
                <wp:effectExtent l="0" t="0" r="9525" b="9525"/>
                <wp:docPr id="2" name="Imagem 2" descr="C:\Users\diana.silva\AppData\Local\Temp\temp.d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:\Users\diana.silva\AppData\Local\Temp\temp.d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07510" w:rsidRDefault="00707510" w:rsidP="002F294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1F48D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EAA87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120B7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99273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4B0116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7A82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98A3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A06C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B463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BB67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960E1242"/>
    <w:lvl w:ilvl="0" w:tplc="D826A63E">
      <w:start w:val="1"/>
      <w:numFmt w:val="decimal"/>
      <w:lvlText w:val="%1."/>
      <w:lvlJc w:val="left"/>
      <w:rPr>
        <w:b/>
      </w:rPr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3086A09"/>
    <w:multiLevelType w:val="hybridMultilevel"/>
    <w:tmpl w:val="B818251A"/>
    <w:lvl w:ilvl="0" w:tplc="FB883D2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5901257"/>
    <w:multiLevelType w:val="hybridMultilevel"/>
    <w:tmpl w:val="91FCFE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72C65DD"/>
    <w:multiLevelType w:val="hybridMultilevel"/>
    <w:tmpl w:val="1916A67A"/>
    <w:lvl w:ilvl="0" w:tplc="08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03440BB"/>
    <w:multiLevelType w:val="hybridMultilevel"/>
    <w:tmpl w:val="0414E61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FB022C"/>
    <w:multiLevelType w:val="hybridMultilevel"/>
    <w:tmpl w:val="16644E38"/>
    <w:lvl w:ilvl="0" w:tplc="18E0AE22">
      <w:start w:val="1"/>
      <w:numFmt w:val="bullet"/>
      <w:lvlText w:val="J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B15636"/>
    <w:multiLevelType w:val="hybridMultilevel"/>
    <w:tmpl w:val="AEBE2666"/>
    <w:lvl w:ilvl="0" w:tplc="0816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2D00B472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B853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C450A82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28846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ACC54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725474AC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8AC8FF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AF5A7C7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7">
    <w:nsid w:val="1EEF62FA"/>
    <w:multiLevelType w:val="hybridMultilevel"/>
    <w:tmpl w:val="F844EACC"/>
    <w:lvl w:ilvl="0" w:tplc="37E0121C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026B8D"/>
    <w:multiLevelType w:val="hybridMultilevel"/>
    <w:tmpl w:val="499AFE6E"/>
    <w:lvl w:ilvl="0" w:tplc="E53E2254">
      <w:start w:val="1"/>
      <w:numFmt w:val="lowerLetter"/>
      <w:lvlText w:val="%1)"/>
      <w:lvlJc w:val="left"/>
      <w:pPr>
        <w:ind w:left="717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9">
    <w:nsid w:val="32F068DB"/>
    <w:multiLevelType w:val="hybridMultilevel"/>
    <w:tmpl w:val="2F4A7B76"/>
    <w:lvl w:ilvl="0" w:tplc="0816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6A461CF"/>
    <w:multiLevelType w:val="hybridMultilevel"/>
    <w:tmpl w:val="B4D4D6A0"/>
    <w:lvl w:ilvl="0" w:tplc="64FA4A9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015FCF"/>
    <w:multiLevelType w:val="hybridMultilevel"/>
    <w:tmpl w:val="63E00D98"/>
    <w:lvl w:ilvl="0" w:tplc="2786A876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281C37"/>
    <w:multiLevelType w:val="hybridMultilevel"/>
    <w:tmpl w:val="A918ADCE"/>
    <w:lvl w:ilvl="0" w:tplc="EEF8549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164462"/>
    <w:multiLevelType w:val="hybridMultilevel"/>
    <w:tmpl w:val="D4401744"/>
    <w:lvl w:ilvl="0" w:tplc="FBC440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734A07"/>
    <w:multiLevelType w:val="hybridMultilevel"/>
    <w:tmpl w:val="97C4CE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70497"/>
    <w:multiLevelType w:val="hybridMultilevel"/>
    <w:tmpl w:val="9CC2657C"/>
    <w:lvl w:ilvl="0" w:tplc="4288E3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075076"/>
    <w:multiLevelType w:val="hybridMultilevel"/>
    <w:tmpl w:val="6A4C4E00"/>
    <w:lvl w:ilvl="0" w:tplc="DF2E74F0">
      <w:start w:val="1"/>
      <w:numFmt w:val="decimal"/>
      <w:lvlText w:val="%1."/>
      <w:lvlJc w:val="left"/>
      <w:pPr>
        <w:tabs>
          <w:tab w:val="num" w:pos="720"/>
        </w:tabs>
        <w:ind w:left="357" w:hanging="357"/>
      </w:pPr>
      <w:rPr>
        <w:rFonts w:hint="default"/>
        <w:b/>
        <w:i w:val="0"/>
        <w:sz w:val="20"/>
        <w:szCs w:val="20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9477D1"/>
    <w:multiLevelType w:val="hybridMultilevel"/>
    <w:tmpl w:val="D8108E9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6868ED"/>
    <w:multiLevelType w:val="hybridMultilevel"/>
    <w:tmpl w:val="A8C4D5AA"/>
    <w:lvl w:ilvl="0" w:tplc="C8AA9BB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7B502A"/>
    <w:multiLevelType w:val="hybridMultilevel"/>
    <w:tmpl w:val="2932B4CA"/>
    <w:lvl w:ilvl="0" w:tplc="4EEE83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447FCB"/>
    <w:multiLevelType w:val="hybridMultilevel"/>
    <w:tmpl w:val="CF86BC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4A1593"/>
    <w:multiLevelType w:val="hybridMultilevel"/>
    <w:tmpl w:val="9EACCFAA"/>
    <w:lvl w:ilvl="0" w:tplc="CEE60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390176"/>
    <w:multiLevelType w:val="multilevel"/>
    <w:tmpl w:val="919451E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w w:val="90"/>
      </w:rPr>
    </w:lvl>
    <w:lvl w:ilvl="1">
      <w:start w:val="1"/>
      <w:numFmt w:val="decimal"/>
      <w:lvlText w:val="%1.%2"/>
      <w:lvlJc w:val="left"/>
      <w:pPr>
        <w:ind w:left="951" w:hanging="480"/>
      </w:pPr>
      <w:rPr>
        <w:rFonts w:hint="default"/>
        <w:w w:val="90"/>
      </w:rPr>
    </w:lvl>
    <w:lvl w:ilvl="2">
      <w:start w:val="1"/>
      <w:numFmt w:val="decimal"/>
      <w:lvlText w:val="%1.%2.%3"/>
      <w:lvlJc w:val="left"/>
      <w:pPr>
        <w:ind w:left="1662" w:hanging="720"/>
      </w:pPr>
      <w:rPr>
        <w:rFonts w:hint="default"/>
        <w:w w:val="90"/>
      </w:rPr>
    </w:lvl>
    <w:lvl w:ilvl="3">
      <w:start w:val="1"/>
      <w:numFmt w:val="decimal"/>
      <w:lvlText w:val="%1.%2.%3.%4"/>
      <w:lvlJc w:val="left"/>
      <w:pPr>
        <w:ind w:left="2493" w:hanging="1080"/>
      </w:pPr>
      <w:rPr>
        <w:rFonts w:hint="default"/>
        <w:w w:val="90"/>
      </w:rPr>
    </w:lvl>
    <w:lvl w:ilvl="4">
      <w:start w:val="1"/>
      <w:numFmt w:val="decimal"/>
      <w:lvlText w:val="%1.%2.%3.%4.%5"/>
      <w:lvlJc w:val="left"/>
      <w:pPr>
        <w:ind w:left="2964" w:hanging="1080"/>
      </w:pPr>
      <w:rPr>
        <w:rFonts w:hint="default"/>
        <w:w w:val="90"/>
      </w:rPr>
    </w:lvl>
    <w:lvl w:ilvl="5">
      <w:start w:val="1"/>
      <w:numFmt w:val="decimal"/>
      <w:lvlText w:val="%1.%2.%3.%4.%5.%6"/>
      <w:lvlJc w:val="left"/>
      <w:pPr>
        <w:ind w:left="3795" w:hanging="1440"/>
      </w:pPr>
      <w:rPr>
        <w:rFonts w:hint="default"/>
        <w:w w:val="90"/>
      </w:rPr>
    </w:lvl>
    <w:lvl w:ilvl="6">
      <w:start w:val="1"/>
      <w:numFmt w:val="decimal"/>
      <w:lvlText w:val="%1.%2.%3.%4.%5.%6.%7"/>
      <w:lvlJc w:val="left"/>
      <w:pPr>
        <w:ind w:left="4266" w:hanging="1440"/>
      </w:pPr>
      <w:rPr>
        <w:rFonts w:hint="default"/>
        <w:w w:val="90"/>
      </w:rPr>
    </w:lvl>
    <w:lvl w:ilvl="7">
      <w:start w:val="1"/>
      <w:numFmt w:val="decimal"/>
      <w:lvlText w:val="%1.%2.%3.%4.%5.%6.%7.%8"/>
      <w:lvlJc w:val="left"/>
      <w:pPr>
        <w:ind w:left="5097" w:hanging="1800"/>
      </w:pPr>
      <w:rPr>
        <w:rFonts w:hint="default"/>
        <w:w w:val="90"/>
      </w:rPr>
    </w:lvl>
    <w:lvl w:ilvl="8">
      <w:start w:val="1"/>
      <w:numFmt w:val="decimal"/>
      <w:lvlText w:val="%1.%2.%3.%4.%5.%6.%7.%8.%9"/>
      <w:lvlJc w:val="left"/>
      <w:pPr>
        <w:ind w:left="5568" w:hanging="1800"/>
      </w:pPr>
      <w:rPr>
        <w:rFonts w:hint="default"/>
        <w:w w:val="90"/>
      </w:rPr>
    </w:lvl>
  </w:abstractNum>
  <w:abstractNum w:abstractNumId="33">
    <w:nsid w:val="6AA80BE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B184A99"/>
    <w:multiLevelType w:val="hybridMultilevel"/>
    <w:tmpl w:val="D9042596"/>
    <w:lvl w:ilvl="0" w:tplc="682CE2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E63650"/>
    <w:multiLevelType w:val="hybridMultilevel"/>
    <w:tmpl w:val="59BAAD38"/>
    <w:lvl w:ilvl="0" w:tplc="62AA97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A306AC"/>
    <w:multiLevelType w:val="hybridMultilevel"/>
    <w:tmpl w:val="DBE0D5DA"/>
    <w:lvl w:ilvl="0" w:tplc="35E4DF8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4" w:hanging="360"/>
      </w:pPr>
    </w:lvl>
    <w:lvl w:ilvl="2" w:tplc="0816001B" w:tentative="1">
      <w:start w:val="1"/>
      <w:numFmt w:val="lowerRoman"/>
      <w:lvlText w:val="%3."/>
      <w:lvlJc w:val="right"/>
      <w:pPr>
        <w:ind w:left="3924" w:hanging="180"/>
      </w:pPr>
    </w:lvl>
    <w:lvl w:ilvl="3" w:tplc="0816000F" w:tentative="1">
      <w:start w:val="1"/>
      <w:numFmt w:val="decimal"/>
      <w:lvlText w:val="%4."/>
      <w:lvlJc w:val="left"/>
      <w:pPr>
        <w:ind w:left="4644" w:hanging="360"/>
      </w:pPr>
    </w:lvl>
    <w:lvl w:ilvl="4" w:tplc="08160019" w:tentative="1">
      <w:start w:val="1"/>
      <w:numFmt w:val="lowerLetter"/>
      <w:lvlText w:val="%5."/>
      <w:lvlJc w:val="left"/>
      <w:pPr>
        <w:ind w:left="5364" w:hanging="360"/>
      </w:pPr>
    </w:lvl>
    <w:lvl w:ilvl="5" w:tplc="0816001B" w:tentative="1">
      <w:start w:val="1"/>
      <w:numFmt w:val="lowerRoman"/>
      <w:lvlText w:val="%6."/>
      <w:lvlJc w:val="right"/>
      <w:pPr>
        <w:ind w:left="6084" w:hanging="180"/>
      </w:pPr>
    </w:lvl>
    <w:lvl w:ilvl="6" w:tplc="0816000F" w:tentative="1">
      <w:start w:val="1"/>
      <w:numFmt w:val="decimal"/>
      <w:lvlText w:val="%7."/>
      <w:lvlJc w:val="left"/>
      <w:pPr>
        <w:ind w:left="6804" w:hanging="360"/>
      </w:pPr>
    </w:lvl>
    <w:lvl w:ilvl="7" w:tplc="08160019" w:tentative="1">
      <w:start w:val="1"/>
      <w:numFmt w:val="lowerLetter"/>
      <w:lvlText w:val="%8."/>
      <w:lvlJc w:val="left"/>
      <w:pPr>
        <w:ind w:left="7524" w:hanging="360"/>
      </w:pPr>
    </w:lvl>
    <w:lvl w:ilvl="8" w:tplc="0816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16"/>
  </w:num>
  <w:num w:numId="12">
    <w:abstractNumId w:val="33"/>
  </w:num>
  <w:num w:numId="13">
    <w:abstractNumId w:val="36"/>
  </w:num>
  <w:num w:numId="14">
    <w:abstractNumId w:val="25"/>
  </w:num>
  <w:num w:numId="15">
    <w:abstractNumId w:val="11"/>
  </w:num>
  <w:num w:numId="16">
    <w:abstractNumId w:val="17"/>
  </w:num>
  <w:num w:numId="17">
    <w:abstractNumId w:val="12"/>
  </w:num>
  <w:num w:numId="18">
    <w:abstractNumId w:val="34"/>
  </w:num>
  <w:num w:numId="19">
    <w:abstractNumId w:val="14"/>
  </w:num>
  <w:num w:numId="20">
    <w:abstractNumId w:val="23"/>
  </w:num>
  <w:num w:numId="21">
    <w:abstractNumId w:val="22"/>
  </w:num>
  <w:num w:numId="22">
    <w:abstractNumId w:val="31"/>
  </w:num>
  <w:num w:numId="23">
    <w:abstractNumId w:val="10"/>
  </w:num>
  <w:num w:numId="24">
    <w:abstractNumId w:val="26"/>
  </w:num>
  <w:num w:numId="25">
    <w:abstractNumId w:val="18"/>
  </w:num>
  <w:num w:numId="26">
    <w:abstractNumId w:val="19"/>
  </w:num>
  <w:num w:numId="27">
    <w:abstractNumId w:val="15"/>
  </w:num>
  <w:num w:numId="28">
    <w:abstractNumId w:val="32"/>
  </w:num>
  <w:num w:numId="29">
    <w:abstractNumId w:val="30"/>
  </w:num>
  <w:num w:numId="30">
    <w:abstractNumId w:val="27"/>
  </w:num>
  <w:num w:numId="31">
    <w:abstractNumId w:val="29"/>
  </w:num>
  <w:num w:numId="32">
    <w:abstractNumId w:val="28"/>
  </w:num>
  <w:num w:numId="33">
    <w:abstractNumId w:val="21"/>
  </w:num>
  <w:num w:numId="34">
    <w:abstractNumId w:val="20"/>
  </w:num>
  <w:num w:numId="35">
    <w:abstractNumId w:val="24"/>
  </w:num>
  <w:num w:numId="36">
    <w:abstractNumId w:val="1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enforcement="1" w:cryptProviderType="rsaFull" w:cryptAlgorithmClass="hash" w:cryptAlgorithmType="typeAny" w:cryptAlgorithmSid="4" w:cryptSpinCount="100000" w:hash="8Bok0X2/hYai+gqb1JMfraKfXh4=" w:salt="0MMRQ2dXmFRjxPaFp7Nq5w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DC"/>
    <w:rsid w:val="000007E4"/>
    <w:rsid w:val="00016F24"/>
    <w:rsid w:val="000264EB"/>
    <w:rsid w:val="00030138"/>
    <w:rsid w:val="00036527"/>
    <w:rsid w:val="000436E0"/>
    <w:rsid w:val="0006582E"/>
    <w:rsid w:val="000727A8"/>
    <w:rsid w:val="00073BE9"/>
    <w:rsid w:val="00074844"/>
    <w:rsid w:val="0009267E"/>
    <w:rsid w:val="00092C20"/>
    <w:rsid w:val="000969DE"/>
    <w:rsid w:val="000A64F5"/>
    <w:rsid w:val="000B50C9"/>
    <w:rsid w:val="000C1119"/>
    <w:rsid w:val="000D0101"/>
    <w:rsid w:val="000E6DC3"/>
    <w:rsid w:val="0010003B"/>
    <w:rsid w:val="00100ECD"/>
    <w:rsid w:val="00105CE9"/>
    <w:rsid w:val="00112D6F"/>
    <w:rsid w:val="0012278F"/>
    <w:rsid w:val="001247E9"/>
    <w:rsid w:val="00136152"/>
    <w:rsid w:val="00153333"/>
    <w:rsid w:val="0015676C"/>
    <w:rsid w:val="00156E8C"/>
    <w:rsid w:val="00157B48"/>
    <w:rsid w:val="0017192C"/>
    <w:rsid w:val="001949AA"/>
    <w:rsid w:val="001A3A97"/>
    <w:rsid w:val="001B7B78"/>
    <w:rsid w:val="001D1D0A"/>
    <w:rsid w:val="001E39C7"/>
    <w:rsid w:val="001F1BC3"/>
    <w:rsid w:val="002125D4"/>
    <w:rsid w:val="002245D2"/>
    <w:rsid w:val="00241A9C"/>
    <w:rsid w:val="0025615E"/>
    <w:rsid w:val="00262203"/>
    <w:rsid w:val="0026657D"/>
    <w:rsid w:val="00270458"/>
    <w:rsid w:val="0027463B"/>
    <w:rsid w:val="00287108"/>
    <w:rsid w:val="002A37EB"/>
    <w:rsid w:val="002B47D5"/>
    <w:rsid w:val="002B4BBE"/>
    <w:rsid w:val="002D2BA0"/>
    <w:rsid w:val="002F2942"/>
    <w:rsid w:val="002F444C"/>
    <w:rsid w:val="00301252"/>
    <w:rsid w:val="003033CD"/>
    <w:rsid w:val="003064BF"/>
    <w:rsid w:val="0032288A"/>
    <w:rsid w:val="0035303E"/>
    <w:rsid w:val="00372EE9"/>
    <w:rsid w:val="003904C5"/>
    <w:rsid w:val="00390DCA"/>
    <w:rsid w:val="003A2012"/>
    <w:rsid w:val="003B3D3E"/>
    <w:rsid w:val="003C10C3"/>
    <w:rsid w:val="003D6059"/>
    <w:rsid w:val="003D66A9"/>
    <w:rsid w:val="003E08DE"/>
    <w:rsid w:val="003E4FA7"/>
    <w:rsid w:val="004023AA"/>
    <w:rsid w:val="00404CA7"/>
    <w:rsid w:val="0043024E"/>
    <w:rsid w:val="0043296E"/>
    <w:rsid w:val="00436A05"/>
    <w:rsid w:val="00453DA0"/>
    <w:rsid w:val="00463EC8"/>
    <w:rsid w:val="004643AA"/>
    <w:rsid w:val="004A2FEF"/>
    <w:rsid w:val="004A7B1C"/>
    <w:rsid w:val="004B1627"/>
    <w:rsid w:val="004C6A0F"/>
    <w:rsid w:val="004D4E30"/>
    <w:rsid w:val="004F7B1E"/>
    <w:rsid w:val="00501623"/>
    <w:rsid w:val="00524B5C"/>
    <w:rsid w:val="0054015B"/>
    <w:rsid w:val="005518B1"/>
    <w:rsid w:val="00560585"/>
    <w:rsid w:val="00560B5E"/>
    <w:rsid w:val="00565642"/>
    <w:rsid w:val="00567833"/>
    <w:rsid w:val="00587BC1"/>
    <w:rsid w:val="00596359"/>
    <w:rsid w:val="005B13A7"/>
    <w:rsid w:val="005B4DF2"/>
    <w:rsid w:val="005B7559"/>
    <w:rsid w:val="005C209E"/>
    <w:rsid w:val="005C39EA"/>
    <w:rsid w:val="005C3C5A"/>
    <w:rsid w:val="005D0AF5"/>
    <w:rsid w:val="005E4377"/>
    <w:rsid w:val="005E7941"/>
    <w:rsid w:val="005F4DCF"/>
    <w:rsid w:val="00646AE2"/>
    <w:rsid w:val="00662FE0"/>
    <w:rsid w:val="006722EA"/>
    <w:rsid w:val="00683CAE"/>
    <w:rsid w:val="00692823"/>
    <w:rsid w:val="006B5D35"/>
    <w:rsid w:val="006D07BC"/>
    <w:rsid w:val="006D24EB"/>
    <w:rsid w:val="006F6397"/>
    <w:rsid w:val="007074C3"/>
    <w:rsid w:val="00707510"/>
    <w:rsid w:val="00714A60"/>
    <w:rsid w:val="00721CBE"/>
    <w:rsid w:val="00740213"/>
    <w:rsid w:val="007449EB"/>
    <w:rsid w:val="007B1403"/>
    <w:rsid w:val="007D1F86"/>
    <w:rsid w:val="007F3088"/>
    <w:rsid w:val="007F36A0"/>
    <w:rsid w:val="00801ECB"/>
    <w:rsid w:val="00825D76"/>
    <w:rsid w:val="0082691C"/>
    <w:rsid w:val="00835E1F"/>
    <w:rsid w:val="0085242E"/>
    <w:rsid w:val="00854BB9"/>
    <w:rsid w:val="00887C02"/>
    <w:rsid w:val="00892D00"/>
    <w:rsid w:val="008A1BC3"/>
    <w:rsid w:val="008C5B88"/>
    <w:rsid w:val="008E3E5D"/>
    <w:rsid w:val="009461B2"/>
    <w:rsid w:val="0096375C"/>
    <w:rsid w:val="0096437F"/>
    <w:rsid w:val="00972813"/>
    <w:rsid w:val="00983A37"/>
    <w:rsid w:val="00987CAF"/>
    <w:rsid w:val="00996FE5"/>
    <w:rsid w:val="009B07DE"/>
    <w:rsid w:val="009B3A5B"/>
    <w:rsid w:val="009C5E80"/>
    <w:rsid w:val="009D130E"/>
    <w:rsid w:val="009E47E5"/>
    <w:rsid w:val="009F249F"/>
    <w:rsid w:val="009F7D2C"/>
    <w:rsid w:val="00A01B63"/>
    <w:rsid w:val="00A156E6"/>
    <w:rsid w:val="00A16222"/>
    <w:rsid w:val="00A162CA"/>
    <w:rsid w:val="00A54FBD"/>
    <w:rsid w:val="00A551CC"/>
    <w:rsid w:val="00A65EDA"/>
    <w:rsid w:val="00A756CC"/>
    <w:rsid w:val="00A81977"/>
    <w:rsid w:val="00A90ED6"/>
    <w:rsid w:val="00A949B2"/>
    <w:rsid w:val="00A9761D"/>
    <w:rsid w:val="00AD787E"/>
    <w:rsid w:val="00AE34A4"/>
    <w:rsid w:val="00AF1D8D"/>
    <w:rsid w:val="00B00F5C"/>
    <w:rsid w:val="00B01803"/>
    <w:rsid w:val="00B069A4"/>
    <w:rsid w:val="00B31EC2"/>
    <w:rsid w:val="00B351F4"/>
    <w:rsid w:val="00B6051D"/>
    <w:rsid w:val="00B62277"/>
    <w:rsid w:val="00B63631"/>
    <w:rsid w:val="00B67524"/>
    <w:rsid w:val="00B921BE"/>
    <w:rsid w:val="00BA3614"/>
    <w:rsid w:val="00BC7822"/>
    <w:rsid w:val="00BD586D"/>
    <w:rsid w:val="00BE2055"/>
    <w:rsid w:val="00BE61DB"/>
    <w:rsid w:val="00C021ED"/>
    <w:rsid w:val="00C1431F"/>
    <w:rsid w:val="00C14EA9"/>
    <w:rsid w:val="00C25C93"/>
    <w:rsid w:val="00C42511"/>
    <w:rsid w:val="00C463D5"/>
    <w:rsid w:val="00C4662F"/>
    <w:rsid w:val="00C66772"/>
    <w:rsid w:val="00C67DB8"/>
    <w:rsid w:val="00C7134B"/>
    <w:rsid w:val="00C80203"/>
    <w:rsid w:val="00C87810"/>
    <w:rsid w:val="00C87F33"/>
    <w:rsid w:val="00C9515A"/>
    <w:rsid w:val="00CA5A63"/>
    <w:rsid w:val="00CC377C"/>
    <w:rsid w:val="00CC51B0"/>
    <w:rsid w:val="00CF0F13"/>
    <w:rsid w:val="00D310E8"/>
    <w:rsid w:val="00D40B6D"/>
    <w:rsid w:val="00D42B1B"/>
    <w:rsid w:val="00D52FE9"/>
    <w:rsid w:val="00D6774D"/>
    <w:rsid w:val="00D7358A"/>
    <w:rsid w:val="00D757FB"/>
    <w:rsid w:val="00D823B5"/>
    <w:rsid w:val="00D90871"/>
    <w:rsid w:val="00D90E1E"/>
    <w:rsid w:val="00DC276A"/>
    <w:rsid w:val="00DF22B6"/>
    <w:rsid w:val="00E00B55"/>
    <w:rsid w:val="00E10900"/>
    <w:rsid w:val="00E10F21"/>
    <w:rsid w:val="00E33079"/>
    <w:rsid w:val="00E40B3D"/>
    <w:rsid w:val="00E42EC0"/>
    <w:rsid w:val="00E7569A"/>
    <w:rsid w:val="00E9437B"/>
    <w:rsid w:val="00E97B33"/>
    <w:rsid w:val="00EB6302"/>
    <w:rsid w:val="00EB7C64"/>
    <w:rsid w:val="00EF3FD8"/>
    <w:rsid w:val="00F03EA7"/>
    <w:rsid w:val="00F14E85"/>
    <w:rsid w:val="00F16AD2"/>
    <w:rsid w:val="00F26D9E"/>
    <w:rsid w:val="00F31D1C"/>
    <w:rsid w:val="00F65280"/>
    <w:rsid w:val="00F8787F"/>
    <w:rsid w:val="00F97DDC"/>
    <w:rsid w:val="00FB4076"/>
    <w:rsid w:val="00FD0926"/>
    <w:rsid w:val="00FD46B7"/>
    <w:rsid w:val="00FE351C"/>
    <w:rsid w:val="00F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015B"/>
    <w:pPr>
      <w:spacing w:line="360" w:lineRule="auto"/>
      <w:jc w:val="both"/>
    </w:pPr>
    <w:rPr>
      <w:rFonts w:ascii="Arial" w:hAnsi="Arial"/>
      <w:sz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3614"/>
    <w:pPr>
      <w:spacing w:before="40" w:after="40"/>
    </w:pPr>
    <w:rPr>
      <w:rFonts w:ascii="Verdana" w:hAnsi="Verdana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contextualSpacing w:val="0"/>
      </w:pPr>
      <w:rPr>
        <w:rFonts w:ascii="Segoe UI" w:hAnsi="Segoe UI"/>
        <w:b/>
        <w:i w:val="0"/>
        <w:caps w:val="0"/>
        <w:smallCaps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CCCCC"/>
      </w:tcPr>
    </w:tblStylePr>
    <w:tblStylePr w:type="band1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5F5F5"/>
      </w:tcPr>
    </w:tblStylePr>
  </w:style>
  <w:style w:type="paragraph" w:styleId="Cabealho">
    <w:name w:val="header"/>
    <w:basedOn w:val="Normal"/>
    <w:rsid w:val="005401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cter"/>
    <w:uiPriority w:val="99"/>
    <w:rsid w:val="0054015B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54015B"/>
  </w:style>
  <w:style w:type="table" w:styleId="Tabelacomgrelha2">
    <w:name w:val="Table Grid 2"/>
    <w:basedOn w:val="Tabelanormal"/>
    <w:rsid w:val="00FF674A"/>
    <w:pPr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arcter"/>
    <w:rsid w:val="00AF1D8D"/>
    <w:pPr>
      <w:spacing w:line="240" w:lineRule="auto"/>
    </w:pPr>
    <w:rPr>
      <w:rFonts w:ascii="Tahoma" w:hAnsi="Tahoma" w:cs="Tahoma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AF1D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EB7C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0AF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3A3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cter"/>
    <w:uiPriority w:val="1"/>
    <w:qFormat/>
    <w:rsid w:val="00983A37"/>
    <w:pPr>
      <w:widowControl w:val="0"/>
      <w:autoSpaceDE w:val="0"/>
      <w:autoSpaceDN w:val="0"/>
      <w:spacing w:line="240" w:lineRule="auto"/>
      <w:jc w:val="left"/>
    </w:pPr>
    <w:rPr>
      <w:rFonts w:eastAsia="Arial" w:cs="Arial"/>
      <w:sz w:val="24"/>
      <w:szCs w:val="24"/>
      <w:lang w:eastAsia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983A37"/>
    <w:rPr>
      <w:rFonts w:ascii="Arial" w:eastAsia="Arial" w:hAnsi="Arial" w:cs="Arial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83A37"/>
    <w:pPr>
      <w:widowControl w:val="0"/>
      <w:autoSpaceDE w:val="0"/>
      <w:autoSpaceDN w:val="0"/>
      <w:spacing w:line="260" w:lineRule="exact"/>
      <w:ind w:left="636" w:right="628"/>
      <w:jc w:val="center"/>
    </w:pPr>
    <w:rPr>
      <w:rFonts w:ascii="Verdana" w:eastAsia="Verdana" w:hAnsi="Verdana" w:cs="Verdana"/>
      <w:sz w:val="22"/>
      <w:szCs w:val="22"/>
      <w:lang w:eastAsia="en-US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C1431F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4015B"/>
    <w:pPr>
      <w:spacing w:line="360" w:lineRule="auto"/>
      <w:jc w:val="both"/>
    </w:pPr>
    <w:rPr>
      <w:rFonts w:ascii="Arial" w:hAnsi="Arial"/>
      <w:sz w:val="1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A3614"/>
    <w:pPr>
      <w:spacing w:before="40" w:after="40"/>
    </w:pPr>
    <w:rPr>
      <w:rFonts w:ascii="Verdana" w:hAnsi="Verdana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="60" w:beforeAutospacing="0" w:afterLines="0" w:after="60" w:afterAutospacing="0" w:line="240" w:lineRule="auto"/>
        <w:contextualSpacing w:val="0"/>
      </w:pPr>
      <w:rPr>
        <w:rFonts w:ascii="Segoe UI" w:hAnsi="Segoe UI"/>
        <w:b/>
        <w:i w:val="0"/>
        <w:caps w:val="0"/>
        <w:smallCaps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CCCCCC"/>
      </w:tcPr>
    </w:tblStylePr>
    <w:tblStylePr w:type="band1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  <w:tl2br w:val="nil"/>
          <w:tr2bl w:val="nil"/>
        </w:tcBorders>
        <w:shd w:val="clear" w:color="auto" w:fill="F5F5F5"/>
      </w:tcPr>
    </w:tblStylePr>
  </w:style>
  <w:style w:type="paragraph" w:styleId="Cabealho">
    <w:name w:val="header"/>
    <w:basedOn w:val="Normal"/>
    <w:rsid w:val="0054015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arcter"/>
    <w:uiPriority w:val="99"/>
    <w:rsid w:val="0054015B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54015B"/>
  </w:style>
  <w:style w:type="table" w:styleId="Tabelacomgrelha2">
    <w:name w:val="Table Grid 2"/>
    <w:basedOn w:val="Tabelanormal"/>
    <w:rsid w:val="00FF674A"/>
    <w:pPr>
      <w:spacing w:line="360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balo">
    <w:name w:val="Balloon Text"/>
    <w:basedOn w:val="Normal"/>
    <w:link w:val="TextodebaloCarcter"/>
    <w:rsid w:val="00AF1D8D"/>
    <w:pPr>
      <w:spacing w:line="240" w:lineRule="auto"/>
    </w:pPr>
    <w:rPr>
      <w:rFonts w:ascii="Tahoma" w:hAnsi="Tahoma" w:cs="Tahoma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AF1D8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EB7C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0AF5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983A3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cter"/>
    <w:uiPriority w:val="1"/>
    <w:qFormat/>
    <w:rsid w:val="00983A37"/>
    <w:pPr>
      <w:widowControl w:val="0"/>
      <w:autoSpaceDE w:val="0"/>
      <w:autoSpaceDN w:val="0"/>
      <w:spacing w:line="240" w:lineRule="auto"/>
      <w:jc w:val="left"/>
    </w:pPr>
    <w:rPr>
      <w:rFonts w:eastAsia="Arial" w:cs="Arial"/>
      <w:sz w:val="24"/>
      <w:szCs w:val="24"/>
      <w:lang w:eastAsia="en-US"/>
    </w:rPr>
  </w:style>
  <w:style w:type="character" w:customStyle="1" w:styleId="CorpodetextoCarcter">
    <w:name w:val="Corpo de texto Carácter"/>
    <w:basedOn w:val="Tipodeletrapredefinidodopargrafo"/>
    <w:link w:val="Corpodetexto"/>
    <w:uiPriority w:val="1"/>
    <w:rsid w:val="00983A37"/>
    <w:rPr>
      <w:rFonts w:ascii="Arial" w:eastAsia="Arial" w:hAnsi="Arial" w:cs="Arial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983A37"/>
    <w:pPr>
      <w:widowControl w:val="0"/>
      <w:autoSpaceDE w:val="0"/>
      <w:autoSpaceDN w:val="0"/>
      <w:spacing w:line="260" w:lineRule="exact"/>
      <w:ind w:left="636" w:right="628"/>
      <w:jc w:val="center"/>
    </w:pPr>
    <w:rPr>
      <w:rFonts w:ascii="Verdana" w:eastAsia="Verdana" w:hAnsi="Verdana" w:cs="Verdana"/>
      <w:sz w:val="22"/>
      <w:szCs w:val="22"/>
      <w:lang w:eastAsia="en-US"/>
    </w:rPr>
  </w:style>
  <w:style w:type="character" w:customStyle="1" w:styleId="RodapCarcter">
    <w:name w:val="Rodapé Carácter"/>
    <w:basedOn w:val="Tipodeletrapredefinidodopargrafo"/>
    <w:link w:val="Rodap"/>
    <w:uiPriority w:val="99"/>
    <w:rsid w:val="00C1431F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na.silva\AppData\Local\humansoft\humantrain\modelos\DTP-FolhaPresencasCand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DTP-FolhaPresencasCand.dot</Template>
  <TotalTime>2</TotalTime>
  <Pages>2</Pages>
  <Words>287</Words>
  <Characters>1552</Characters>
  <Application>Microsoft Office Word</Application>
  <DocSecurity>8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Presenças / Sumários</vt:lpstr>
    </vt:vector>
  </TitlesOfParts>
  <Company>Humansoft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Presenças / Sumários</dc:title>
  <dc:creator>Diana Silva</dc:creator>
  <cp:lastModifiedBy>mjbduarte69@outlook.com</cp:lastModifiedBy>
  <cp:revision>5</cp:revision>
  <cp:lastPrinted>2022-11-12T01:04:00Z</cp:lastPrinted>
  <dcterms:created xsi:type="dcterms:W3CDTF">2022-11-14T01:28:00Z</dcterms:created>
  <dcterms:modified xsi:type="dcterms:W3CDTF">2022-11-14T13:50:00Z</dcterms:modified>
</cp:coreProperties>
</file>